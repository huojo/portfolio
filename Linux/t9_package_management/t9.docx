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1CA5" w14:textId="77777777" w:rsidR="00FE077E" w:rsidRDefault="00FE077E" w:rsidP="002E04D2">
      <w:pPr>
        <w:pStyle w:val="KansiLehti"/>
      </w:pPr>
    </w:p>
    <w:p w14:paraId="56278EDA" w14:textId="77777777" w:rsidR="001C60EC" w:rsidRDefault="001C60EC" w:rsidP="002E04D2">
      <w:pPr>
        <w:jc w:val="center"/>
      </w:pPr>
    </w:p>
    <w:p w14:paraId="46A021C7" w14:textId="77777777" w:rsidR="001C60EC" w:rsidRDefault="001C60EC" w:rsidP="002E04D2">
      <w:pPr>
        <w:jc w:val="center"/>
      </w:pPr>
    </w:p>
    <w:p w14:paraId="083CAE4E" w14:textId="77777777" w:rsidR="001C60EC" w:rsidRDefault="001C60EC" w:rsidP="002E04D2">
      <w:pPr>
        <w:jc w:val="center"/>
      </w:pPr>
    </w:p>
    <w:p w14:paraId="1AF7A61A" w14:textId="77777777" w:rsidR="001C60EC" w:rsidRDefault="001C60EC" w:rsidP="002E04D2">
      <w:pPr>
        <w:jc w:val="center"/>
      </w:pPr>
    </w:p>
    <w:p w14:paraId="29ABFD07" w14:textId="77777777" w:rsidR="001C60EC" w:rsidRDefault="001C60EC" w:rsidP="002E04D2">
      <w:pPr>
        <w:jc w:val="center"/>
      </w:pPr>
    </w:p>
    <w:p w14:paraId="4616B741" w14:textId="77777777" w:rsidR="001C60EC" w:rsidRDefault="001C60EC" w:rsidP="002E04D2">
      <w:pPr>
        <w:jc w:val="center"/>
      </w:pPr>
    </w:p>
    <w:p w14:paraId="70811DEA" w14:textId="77777777" w:rsidR="001C60EC" w:rsidRDefault="001C60EC" w:rsidP="002E04D2">
      <w:pPr>
        <w:jc w:val="center"/>
      </w:pPr>
    </w:p>
    <w:p w14:paraId="24658A07" w14:textId="77777777" w:rsidR="001C60EC" w:rsidRDefault="001C60EC" w:rsidP="002E04D2">
      <w:pPr>
        <w:jc w:val="center"/>
      </w:pPr>
    </w:p>
    <w:p w14:paraId="666CF74C" w14:textId="77777777" w:rsidR="001C60EC" w:rsidRDefault="001C60EC" w:rsidP="002E04D2">
      <w:pPr>
        <w:jc w:val="center"/>
      </w:pPr>
    </w:p>
    <w:p w14:paraId="7D5806C2" w14:textId="77777777" w:rsidR="001C60EC" w:rsidRDefault="001C60EC" w:rsidP="002E04D2">
      <w:pPr>
        <w:jc w:val="center"/>
      </w:pPr>
    </w:p>
    <w:p w14:paraId="35082CC0" w14:textId="77777777" w:rsidR="001C60EC" w:rsidRDefault="001C60EC" w:rsidP="002E04D2">
      <w:pPr>
        <w:jc w:val="center"/>
      </w:pPr>
    </w:p>
    <w:p w14:paraId="15A9875C" w14:textId="77777777" w:rsidR="001C60EC" w:rsidRPr="001C60EC" w:rsidRDefault="001C60EC" w:rsidP="002E04D2">
      <w:pPr>
        <w:jc w:val="center"/>
      </w:pPr>
    </w:p>
    <w:p w14:paraId="23BAA473" w14:textId="77777777"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14:paraId="4A4382F4" w14:textId="77777777" w:rsidR="007B60E1" w:rsidRDefault="007B60E1" w:rsidP="001C6F02">
      <w:pPr>
        <w:pStyle w:val="Calibri26"/>
        <w:jc w:val="center"/>
      </w:pPr>
    </w:p>
    <w:p w14:paraId="1B03A6CE" w14:textId="78A656BD"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AE20E6">
        <w:t>9</w:t>
      </w:r>
    </w:p>
    <w:p w14:paraId="7622F058" w14:textId="77777777"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2C0F58BD" wp14:editId="63CC0DB8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530F" w14:textId="77777777"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14:paraId="715E4049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47D5288E" w14:textId="77777777"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14:paraId="5781A920" w14:textId="43B0004C" w:rsidR="00FE077E" w:rsidRPr="004145C6" w:rsidRDefault="00E8217A" w:rsidP="001C6F02">
      <w:pPr>
        <w:pStyle w:val="Calibri18"/>
        <w:jc w:val="center"/>
      </w:pPr>
      <w:r>
        <w:t>Maarit Salo</w:t>
      </w:r>
    </w:p>
    <w:p w14:paraId="24420CCA" w14:textId="77777777"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14F164E5" w14:textId="77777777"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14:paraId="0BB871EC" w14:textId="77777777" w:rsidR="007B60E1" w:rsidRDefault="007B60E1" w:rsidP="007B60E1"/>
    <w:p w14:paraId="3DF71E36" w14:textId="77777777" w:rsidR="007B60E1" w:rsidRDefault="007B60E1" w:rsidP="007B60E1"/>
    <w:p w14:paraId="4C4ECF4A" w14:textId="77777777" w:rsidR="007B60E1" w:rsidRPr="007B60E1" w:rsidRDefault="007B60E1" w:rsidP="007B60E1"/>
    <w:p w14:paraId="06732347" w14:textId="5D7EAB7D" w:rsidR="007B60E1" w:rsidRDefault="001769D1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2</w:t>
      </w:r>
      <w:r w:rsidR="00F2041E">
        <w:rPr>
          <w:rFonts w:ascii="Calibri" w:hAnsi="Calibri"/>
          <w:bCs/>
          <w:color w:val="000000"/>
        </w:rPr>
        <w:t>8</w:t>
      </w:r>
      <w:r>
        <w:rPr>
          <w:rFonts w:ascii="Calibri" w:hAnsi="Calibri"/>
          <w:bCs/>
          <w:color w:val="000000"/>
        </w:rPr>
        <w:t>.10.2021</w:t>
      </w:r>
    </w:p>
    <w:p w14:paraId="0A1D02A9" w14:textId="77777777" w:rsidR="007B60E1" w:rsidRDefault="007B60E1" w:rsidP="007B60E1"/>
    <w:p w14:paraId="15FBB2C9" w14:textId="77777777" w:rsidR="007B60E1" w:rsidRDefault="007B60E1" w:rsidP="007B60E1"/>
    <w:p w14:paraId="740694FE" w14:textId="77777777" w:rsidR="007B60E1" w:rsidRDefault="007B60E1" w:rsidP="007B60E1"/>
    <w:p w14:paraId="433AC1A4" w14:textId="33197714" w:rsidR="0013166A" w:rsidRDefault="007B60E1" w:rsidP="005F73C6">
      <w:r>
        <w:br w:type="page"/>
      </w:r>
    </w:p>
    <w:p w14:paraId="03A3189A" w14:textId="77777777" w:rsidR="005F73C6" w:rsidRDefault="005F73C6" w:rsidP="005F73C6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b/>
          <w:bCs/>
          <w:color w:val="404040"/>
          <w:lang w:val="en-US" w:eastAsia="en-US"/>
        </w:rPr>
      </w:pPr>
      <w:r w:rsidRPr="005F73C6">
        <w:rPr>
          <w:rFonts w:ascii="Arial" w:hAnsi="Arial" w:cs="Arial"/>
          <w:b/>
          <w:bCs/>
          <w:color w:val="404040"/>
          <w:lang w:val="en-US"/>
        </w:rPr>
        <w:lastRenderedPageBreak/>
        <w:t>At first, update package repositories. Then check the available commands for apt using command help. What commands are used to perform the following tasks with apt:</w:t>
      </w:r>
    </w:p>
    <w:p w14:paraId="22F36DBD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Upgrading installed packages in the system</w:t>
      </w:r>
    </w:p>
    <w:p w14:paraId="6FC5C26D" w14:textId="1F6EA535" w:rsidR="005F73C6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Removing unused packages from the system</w:t>
      </w:r>
    </w:p>
    <w:p w14:paraId="72C4A743" w14:textId="483EC3FC" w:rsidR="003C3A9C" w:rsidRPr="0055012E" w:rsidRDefault="0055012E" w:rsidP="003C3A9C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noProof/>
          <w:color w:val="404040"/>
        </w:rPr>
        <w:drawing>
          <wp:inline distT="0" distB="0" distL="0" distR="0" wp14:anchorId="2AF17B95" wp14:editId="0F2EE4BF">
            <wp:extent cx="6120130" cy="2113915"/>
            <wp:effectExtent l="0" t="0" r="0" b="63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492A" w14:textId="7F47E4D7" w:rsidR="003C3A9C" w:rsidRDefault="002546E9" w:rsidP="003C3A9C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b/>
          <w:bCs/>
          <w:color w:val="404040"/>
          <w:lang w:val="en-US"/>
        </w:rPr>
      </w:pPr>
      <w:r>
        <w:rPr>
          <w:rFonts w:ascii="Arial" w:hAnsi="Arial" w:cs="Arial"/>
          <w:b/>
          <w:bCs/>
          <w:noProof/>
          <w:color w:val="404040"/>
          <w:lang w:val="en-US"/>
        </w:rPr>
        <w:drawing>
          <wp:inline distT="0" distB="0" distL="0" distR="0" wp14:anchorId="57D2B16A" wp14:editId="73644562">
            <wp:extent cx="5092700" cy="3553668"/>
            <wp:effectExtent l="0" t="0" r="0" b="889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19" cy="35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17ED" w14:textId="6BA0AB40" w:rsidR="005A2722" w:rsidRPr="005A2722" w:rsidRDefault="005A2722" w:rsidP="003C3A9C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5A2722">
        <w:rPr>
          <w:rFonts w:ascii="Arial" w:hAnsi="Arial" w:cs="Arial"/>
          <w:color w:val="404040"/>
        </w:rPr>
        <w:t xml:space="preserve">Käyttämättömät paketit saa poistettua </w:t>
      </w:r>
      <w:proofErr w:type="spellStart"/>
      <w:r w:rsidRPr="005A2722">
        <w:rPr>
          <w:rFonts w:ascii="Arial" w:hAnsi="Arial" w:cs="Arial"/>
          <w:color w:val="404040"/>
        </w:rPr>
        <w:t>a</w:t>
      </w:r>
      <w:r>
        <w:rPr>
          <w:rFonts w:ascii="Arial" w:hAnsi="Arial" w:cs="Arial"/>
          <w:color w:val="404040"/>
        </w:rPr>
        <w:t>pt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autoremove</w:t>
      </w:r>
      <w:proofErr w:type="spellEnd"/>
      <w:r>
        <w:rPr>
          <w:rFonts w:ascii="Arial" w:hAnsi="Arial" w:cs="Arial"/>
          <w:color w:val="404040"/>
        </w:rPr>
        <w:t xml:space="preserve">-komennolla ja päivitettyä paketit </w:t>
      </w:r>
      <w:proofErr w:type="spellStart"/>
      <w:r>
        <w:rPr>
          <w:rFonts w:ascii="Arial" w:hAnsi="Arial" w:cs="Arial"/>
          <w:color w:val="404040"/>
        </w:rPr>
        <w:t>apt</w:t>
      </w:r>
      <w:proofErr w:type="spellEnd"/>
      <w:r>
        <w:rPr>
          <w:rFonts w:ascii="Arial" w:hAnsi="Arial" w:cs="Arial"/>
          <w:color w:val="404040"/>
        </w:rPr>
        <w:t xml:space="preserve"> </w:t>
      </w:r>
      <w:proofErr w:type="spellStart"/>
      <w:r>
        <w:rPr>
          <w:rFonts w:ascii="Arial" w:hAnsi="Arial" w:cs="Arial"/>
          <w:color w:val="404040"/>
        </w:rPr>
        <w:t>upgrade</w:t>
      </w:r>
      <w:proofErr w:type="spellEnd"/>
      <w:r>
        <w:rPr>
          <w:rFonts w:ascii="Arial" w:hAnsi="Arial" w:cs="Arial"/>
          <w:color w:val="404040"/>
        </w:rPr>
        <w:t>-komennolla.</w:t>
      </w:r>
      <w:r w:rsidR="008E2DFA">
        <w:rPr>
          <w:rFonts w:ascii="Arial" w:hAnsi="Arial" w:cs="Arial"/>
          <w:color w:val="404040"/>
        </w:rPr>
        <w:t xml:space="preserve"> Luentomateriaalissa tosin </w:t>
      </w:r>
      <w:proofErr w:type="gramStart"/>
      <w:r w:rsidR="008E2DFA">
        <w:rPr>
          <w:rFonts w:ascii="Arial" w:hAnsi="Arial" w:cs="Arial"/>
          <w:color w:val="404040"/>
        </w:rPr>
        <w:t>sanotaan</w:t>
      </w:r>
      <w:proofErr w:type="gramEnd"/>
      <w:r w:rsidR="008E2DFA">
        <w:rPr>
          <w:rFonts w:ascii="Arial" w:hAnsi="Arial" w:cs="Arial"/>
          <w:color w:val="404040"/>
        </w:rPr>
        <w:t xml:space="preserve"> että </w:t>
      </w:r>
      <w:proofErr w:type="spellStart"/>
      <w:r w:rsidR="008E2DFA">
        <w:rPr>
          <w:rFonts w:ascii="Arial" w:hAnsi="Arial" w:cs="Arial"/>
          <w:color w:val="404040"/>
        </w:rPr>
        <w:t>apt</w:t>
      </w:r>
      <w:proofErr w:type="spellEnd"/>
      <w:r w:rsidR="008E2DFA">
        <w:rPr>
          <w:rFonts w:ascii="Arial" w:hAnsi="Arial" w:cs="Arial"/>
          <w:color w:val="404040"/>
        </w:rPr>
        <w:t xml:space="preserve"> </w:t>
      </w:r>
      <w:proofErr w:type="spellStart"/>
      <w:r w:rsidR="008E2DFA">
        <w:rPr>
          <w:rFonts w:ascii="Arial" w:hAnsi="Arial" w:cs="Arial"/>
          <w:color w:val="404040"/>
        </w:rPr>
        <w:t>upgrade</w:t>
      </w:r>
      <w:proofErr w:type="spellEnd"/>
      <w:r w:rsidR="008E2DFA">
        <w:rPr>
          <w:rFonts w:ascii="Arial" w:hAnsi="Arial" w:cs="Arial"/>
          <w:color w:val="404040"/>
        </w:rPr>
        <w:t xml:space="preserve"> vain kertoo </w:t>
      </w:r>
      <w:r w:rsidR="008E2DFA">
        <w:rPr>
          <w:rFonts w:ascii="Arial" w:hAnsi="Arial" w:cs="Arial"/>
          <w:color w:val="404040"/>
        </w:rPr>
        <w:lastRenderedPageBreak/>
        <w:t>mitkä paketit voisi päivittä</w:t>
      </w:r>
      <w:r w:rsidR="00094B3E">
        <w:rPr>
          <w:rFonts w:ascii="Arial" w:hAnsi="Arial" w:cs="Arial"/>
          <w:color w:val="404040"/>
        </w:rPr>
        <w:t>ä, mutta kokeilin komentoa ja kyllä se kovasti lähtee päivittämäänkin.</w:t>
      </w:r>
    </w:p>
    <w:p w14:paraId="10C0B67A" w14:textId="77777777" w:rsidR="005F73C6" w:rsidRPr="003C3A9C" w:rsidRDefault="005F73C6" w:rsidP="005F73C6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 xml:space="preserve">Check the information for the package called </w:t>
      </w:r>
      <w:proofErr w:type="spellStart"/>
      <w:r w:rsidRPr="003C3A9C">
        <w:rPr>
          <w:rFonts w:ascii="Arial" w:hAnsi="Arial" w:cs="Arial"/>
          <w:b/>
          <w:bCs/>
          <w:color w:val="404040"/>
          <w:lang w:val="en-US"/>
        </w:rPr>
        <w:t>figlet</w:t>
      </w:r>
      <w:proofErr w:type="spellEnd"/>
      <w:r w:rsidRPr="003C3A9C">
        <w:rPr>
          <w:rFonts w:ascii="Arial" w:hAnsi="Arial" w:cs="Arial"/>
          <w:b/>
          <w:bCs/>
          <w:color w:val="404040"/>
          <w:lang w:val="en-US"/>
        </w:rPr>
        <w:t xml:space="preserve"> and answer the following questions:</w:t>
      </w:r>
    </w:p>
    <w:p w14:paraId="4C2528EE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What is the size of the package?</w:t>
      </w:r>
    </w:p>
    <w:p w14:paraId="48A01EA8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What is the newest version available for the package?</w:t>
      </w:r>
    </w:p>
    <w:p w14:paraId="41C4F7F6" w14:textId="68E8617B" w:rsidR="005F73C6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Check the package description → What does the program do?</w:t>
      </w:r>
    </w:p>
    <w:p w14:paraId="35F09F13" w14:textId="37FF06E8" w:rsidR="00D33A0E" w:rsidRDefault="00D33A0E" w:rsidP="00D33A0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b/>
          <w:bCs/>
          <w:color w:val="404040"/>
          <w:lang w:val="en-US"/>
        </w:rPr>
      </w:pPr>
      <w:r>
        <w:rPr>
          <w:rFonts w:ascii="Arial" w:hAnsi="Arial" w:cs="Arial"/>
          <w:b/>
          <w:bCs/>
          <w:noProof/>
          <w:color w:val="404040"/>
          <w:lang w:val="en-US"/>
        </w:rPr>
        <w:drawing>
          <wp:inline distT="0" distB="0" distL="0" distR="0" wp14:anchorId="2F6E4BAB" wp14:editId="272455DF">
            <wp:extent cx="5226050" cy="2743261"/>
            <wp:effectExtent l="0" t="0" r="0" b="0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206" cy="27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C347" w14:textId="2FE196F7" w:rsidR="00D33A0E" w:rsidRPr="009375DE" w:rsidRDefault="009375DE" w:rsidP="00D33A0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9375DE">
        <w:rPr>
          <w:rFonts w:ascii="Arial" w:hAnsi="Arial" w:cs="Arial"/>
          <w:color w:val="404040"/>
        </w:rPr>
        <w:t>Paketin koko on ladattuna 133 k</w:t>
      </w:r>
      <w:r>
        <w:rPr>
          <w:rFonts w:ascii="Arial" w:hAnsi="Arial" w:cs="Arial"/>
          <w:color w:val="404040"/>
        </w:rPr>
        <w:t>B ja asennettuna 752 kB.</w:t>
      </w:r>
      <w:r w:rsidR="00981A49">
        <w:rPr>
          <w:rFonts w:ascii="Arial" w:hAnsi="Arial" w:cs="Arial"/>
          <w:color w:val="404040"/>
        </w:rPr>
        <w:t xml:space="preserve"> Uusin versi</w:t>
      </w:r>
      <w:r w:rsidR="004640C7">
        <w:rPr>
          <w:rFonts w:ascii="Arial" w:hAnsi="Arial" w:cs="Arial"/>
          <w:color w:val="404040"/>
        </w:rPr>
        <w:t>o</w:t>
      </w:r>
      <w:r w:rsidR="00981A49">
        <w:rPr>
          <w:rFonts w:ascii="Arial" w:hAnsi="Arial" w:cs="Arial"/>
          <w:color w:val="404040"/>
        </w:rPr>
        <w:t xml:space="preserve"> on 2.2.</w:t>
      </w:r>
      <w:proofErr w:type="gramStart"/>
      <w:r w:rsidR="00981A49">
        <w:rPr>
          <w:rFonts w:ascii="Arial" w:hAnsi="Arial" w:cs="Arial"/>
          <w:color w:val="404040"/>
        </w:rPr>
        <w:t>5-3</w:t>
      </w:r>
      <w:proofErr w:type="gramEnd"/>
      <w:r w:rsidR="00FD220B">
        <w:rPr>
          <w:rFonts w:ascii="Arial" w:hAnsi="Arial" w:cs="Arial"/>
          <w:color w:val="404040"/>
        </w:rPr>
        <w:t>.</w:t>
      </w:r>
      <w:r w:rsidR="00F407FD">
        <w:rPr>
          <w:rFonts w:ascii="Arial" w:hAnsi="Arial" w:cs="Arial"/>
          <w:color w:val="404040"/>
        </w:rPr>
        <w:br/>
        <w:t>Paketti tekee tavallisista kirjaimista isoja ASCII bannereita.</w:t>
      </w:r>
      <w:r w:rsidR="00FD220B">
        <w:rPr>
          <w:rFonts w:ascii="Arial" w:hAnsi="Arial" w:cs="Arial"/>
          <w:color w:val="404040"/>
        </w:rPr>
        <w:t xml:space="preserve"> </w:t>
      </w:r>
    </w:p>
    <w:p w14:paraId="3C69658B" w14:textId="2EAD84B5" w:rsidR="005F73C6" w:rsidRDefault="005F73C6" w:rsidP="005F73C6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 xml:space="preserve">Install the </w:t>
      </w:r>
      <w:proofErr w:type="spellStart"/>
      <w:r w:rsidRPr="003C3A9C">
        <w:rPr>
          <w:rFonts w:ascii="Arial" w:hAnsi="Arial" w:cs="Arial"/>
          <w:b/>
          <w:bCs/>
          <w:color w:val="404040"/>
          <w:lang w:val="en-US"/>
        </w:rPr>
        <w:t>figlet</w:t>
      </w:r>
      <w:proofErr w:type="spellEnd"/>
      <w:r w:rsidRPr="003C3A9C">
        <w:rPr>
          <w:rFonts w:ascii="Arial" w:hAnsi="Arial" w:cs="Arial"/>
          <w:b/>
          <w:bCs/>
          <w:color w:val="404040"/>
          <w:lang w:val="en-US"/>
        </w:rPr>
        <w:t xml:space="preserve"> package and verify it works.</w:t>
      </w:r>
    </w:p>
    <w:p w14:paraId="51C8E44D" w14:textId="3F48A56A" w:rsidR="002770C3" w:rsidRDefault="00C57668" w:rsidP="002770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b/>
          <w:bCs/>
          <w:color w:val="404040"/>
          <w:lang w:val="en-US"/>
        </w:rPr>
      </w:pPr>
      <w:r>
        <w:rPr>
          <w:rFonts w:ascii="Arial" w:hAnsi="Arial" w:cs="Arial"/>
          <w:b/>
          <w:bCs/>
          <w:noProof/>
          <w:color w:val="404040"/>
          <w:lang w:val="en-US"/>
        </w:rPr>
        <w:lastRenderedPageBreak/>
        <w:drawing>
          <wp:inline distT="0" distB="0" distL="0" distR="0" wp14:anchorId="32FC7890" wp14:editId="199474B9">
            <wp:extent cx="4127500" cy="2311708"/>
            <wp:effectExtent l="0" t="0" r="6350" b="0"/>
            <wp:docPr id="7" name="Kuva 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77" cy="23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B583" w14:textId="0A2772D7" w:rsidR="002C52E1" w:rsidRPr="003C3A9C" w:rsidRDefault="002C52E1" w:rsidP="002770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b/>
          <w:bCs/>
          <w:color w:val="404040"/>
          <w:lang w:val="en-US"/>
        </w:rPr>
      </w:pPr>
      <w:r>
        <w:rPr>
          <w:rFonts w:ascii="Arial" w:hAnsi="Arial" w:cs="Arial"/>
          <w:b/>
          <w:bCs/>
          <w:noProof/>
          <w:color w:val="404040"/>
          <w:lang w:val="en-US"/>
        </w:rPr>
        <w:drawing>
          <wp:inline distT="0" distB="0" distL="0" distR="0" wp14:anchorId="266D4C71" wp14:editId="3AFD792D">
            <wp:extent cx="3314870" cy="1212912"/>
            <wp:effectExtent l="0" t="0" r="0" b="635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62C8" w14:textId="6CC0A21C" w:rsidR="005F73C6" w:rsidRDefault="005F73C6" w:rsidP="005F73C6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 xml:space="preserve">Remove </w:t>
      </w:r>
      <w:proofErr w:type="spellStart"/>
      <w:r w:rsidRPr="003C3A9C">
        <w:rPr>
          <w:rFonts w:ascii="Arial" w:hAnsi="Arial" w:cs="Arial"/>
          <w:b/>
          <w:bCs/>
          <w:color w:val="404040"/>
          <w:lang w:val="en-US"/>
        </w:rPr>
        <w:t>figlet</w:t>
      </w:r>
      <w:proofErr w:type="spellEnd"/>
      <w:r w:rsidRPr="003C3A9C">
        <w:rPr>
          <w:rFonts w:ascii="Arial" w:hAnsi="Arial" w:cs="Arial"/>
          <w:b/>
          <w:bCs/>
          <w:color w:val="404040"/>
          <w:lang w:val="en-US"/>
        </w:rPr>
        <w:t xml:space="preserve"> from the system with all configuration files. Check that program cannot be run after the removal.</w:t>
      </w:r>
    </w:p>
    <w:p w14:paraId="3517F692" w14:textId="55954625" w:rsidR="00781CA7" w:rsidRPr="003C3A9C" w:rsidRDefault="008E3653" w:rsidP="00781CA7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b/>
          <w:bCs/>
          <w:color w:val="404040"/>
          <w:lang w:val="en-US"/>
        </w:rPr>
      </w:pPr>
      <w:r>
        <w:rPr>
          <w:rFonts w:ascii="Arial" w:hAnsi="Arial" w:cs="Arial"/>
          <w:b/>
          <w:bCs/>
          <w:noProof/>
          <w:color w:val="404040"/>
          <w:lang w:val="en-US"/>
        </w:rPr>
        <w:drawing>
          <wp:inline distT="0" distB="0" distL="0" distR="0" wp14:anchorId="5AB0DB72" wp14:editId="5609F9F0">
            <wp:extent cx="5149850" cy="2367811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86" cy="23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71F8" w14:textId="77777777" w:rsidR="005F73C6" w:rsidRPr="003C3A9C" w:rsidRDefault="005F73C6" w:rsidP="005F73C6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108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 xml:space="preserve">In this task you must install Python3 by compiling it from the source code. Download the package from the </w:t>
      </w:r>
      <w:proofErr w:type="spellStart"/>
      <w:r w:rsidRPr="003C3A9C">
        <w:rPr>
          <w:rFonts w:ascii="Arial" w:hAnsi="Arial" w:cs="Arial"/>
          <w:b/>
          <w:bCs/>
          <w:color w:val="404040"/>
          <w:lang w:val="en-US"/>
        </w:rPr>
        <w:t>url</w:t>
      </w:r>
      <w:proofErr w:type="spellEnd"/>
      <w:r w:rsidRPr="003C3A9C">
        <w:rPr>
          <w:rFonts w:ascii="Arial" w:hAnsi="Arial" w:cs="Arial"/>
          <w:b/>
          <w:bCs/>
          <w:color w:val="404040"/>
          <w:lang w:val="en-US"/>
        </w:rPr>
        <w:t> </w:t>
      </w:r>
      <w:hyperlink r:id="rId15" w:tgtFrame="_blank" w:history="1">
        <w:r w:rsidRPr="003C3A9C">
          <w:rPr>
            <w:rStyle w:val="Hyperlinkki"/>
            <w:rFonts w:ascii="Arial" w:hAnsi="Arial" w:cs="Arial"/>
            <w:b/>
            <w:bCs/>
            <w:color w:val="2980B9"/>
            <w:lang w:val="en-US"/>
          </w:rPr>
          <w:t>http://student.labranet.jamk.fi/~hantt/os/Python-3.7.4.tgz</w:t>
        </w:r>
      </w:hyperlink>
      <w:r w:rsidRPr="003C3A9C">
        <w:rPr>
          <w:rFonts w:ascii="Arial" w:hAnsi="Arial" w:cs="Arial"/>
          <w:b/>
          <w:bCs/>
          <w:color w:val="404040"/>
          <w:lang w:val="en-US"/>
        </w:rPr>
        <w:t>.</w:t>
      </w:r>
    </w:p>
    <w:p w14:paraId="55C3EC5E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Before the compilation process, install the following packages with apt:</w:t>
      </w:r>
    </w:p>
    <w:p w14:paraId="584FB19B" w14:textId="77777777" w:rsidR="005F73C6" w:rsidRDefault="005F73C6" w:rsidP="005F73C6">
      <w:pPr>
        <w:numPr>
          <w:ilvl w:val="2"/>
          <w:numId w:val="1"/>
        </w:numPr>
        <w:shd w:val="clear" w:color="auto" w:fill="FCFCFC"/>
        <w:spacing w:before="100" w:beforeAutospacing="1" w:after="240" w:line="480" w:lineRule="atLeast"/>
        <w:ind w:left="3240"/>
        <w:rPr>
          <w:rFonts w:ascii="Arial" w:hAnsi="Arial" w:cs="Arial"/>
          <w:b/>
          <w:bCs/>
          <w:color w:val="404040"/>
        </w:rPr>
      </w:pPr>
      <w:proofErr w:type="spellStart"/>
      <w:r>
        <w:rPr>
          <w:rFonts w:ascii="Arial" w:hAnsi="Arial" w:cs="Arial"/>
          <w:b/>
          <w:bCs/>
          <w:color w:val="404040"/>
        </w:rPr>
        <w:lastRenderedPageBreak/>
        <w:t>libffi-dev</w:t>
      </w:r>
      <w:proofErr w:type="spellEnd"/>
    </w:p>
    <w:p w14:paraId="045D70E3" w14:textId="77777777" w:rsidR="005F73C6" w:rsidRDefault="005F73C6" w:rsidP="005F73C6">
      <w:pPr>
        <w:numPr>
          <w:ilvl w:val="2"/>
          <w:numId w:val="1"/>
        </w:numPr>
        <w:shd w:val="clear" w:color="auto" w:fill="FCFCFC"/>
        <w:spacing w:before="100" w:beforeAutospacing="1" w:after="240" w:line="480" w:lineRule="atLeast"/>
        <w:ind w:left="3240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zlib1g-dev</w:t>
      </w:r>
    </w:p>
    <w:p w14:paraId="0FC06552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Find out if you already have newer version of Python3 installed by running command python3. Check the version that is in the output and exit with Ctrl + D.</w:t>
      </w:r>
    </w:p>
    <w:p w14:paraId="62FBBEBF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If you have newer version than 3.7.4, find out where this executable is located and replace the existing symbolic link with symbolic link pointing to your Python 3.7.4 version executable.</w:t>
      </w:r>
    </w:p>
    <w:p w14:paraId="6ED19BEC" w14:textId="77777777" w:rsidR="005F73C6" w:rsidRPr="003C3A9C" w:rsidRDefault="005F73C6" w:rsidP="005F73C6">
      <w:pPr>
        <w:numPr>
          <w:ilvl w:val="1"/>
          <w:numId w:val="1"/>
        </w:numPr>
        <w:shd w:val="clear" w:color="auto" w:fill="FCFCFC"/>
        <w:spacing w:before="100" w:beforeAutospacing="1" w:after="240" w:line="480" w:lineRule="atLeast"/>
        <w:ind w:left="2160"/>
        <w:rPr>
          <w:rFonts w:ascii="Arial" w:hAnsi="Arial" w:cs="Arial"/>
          <w:b/>
          <w:bCs/>
          <w:color w:val="404040"/>
          <w:lang w:val="en-US"/>
        </w:rPr>
      </w:pPr>
      <w:r w:rsidRPr="003C3A9C">
        <w:rPr>
          <w:rFonts w:ascii="Arial" w:hAnsi="Arial" w:cs="Arial"/>
          <w:b/>
          <w:bCs/>
          <w:color w:val="404040"/>
          <w:lang w:val="en-US"/>
        </w:rPr>
        <w:t>Verify the operation of Python3 by starting the shell with command python3. You should now see the version 3.7.4 at the start of your Python shell.</w:t>
      </w:r>
    </w:p>
    <w:p w14:paraId="40237A15" w14:textId="142E6F97" w:rsidR="0013166A" w:rsidRDefault="00824AF1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616C68" wp14:editId="192AE036">
            <wp:extent cx="5251450" cy="2565789"/>
            <wp:effectExtent l="0" t="0" r="6350" b="635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73" cy="257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C082" w14:textId="2B30AEB3" w:rsidR="00E81530" w:rsidRDefault="00E81530" w:rsidP="007B60E1">
      <w:pPr>
        <w:rPr>
          <w:lang w:val="en-US"/>
        </w:rPr>
      </w:pPr>
      <w:proofErr w:type="spellStart"/>
      <w:r>
        <w:rPr>
          <w:lang w:val="en-US"/>
        </w:rPr>
        <w:t>Ladataan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tgz-tiedosto</w:t>
      </w:r>
      <w:proofErr w:type="spellEnd"/>
    </w:p>
    <w:p w14:paraId="05AAC520" w14:textId="035903AB" w:rsidR="000C3B39" w:rsidRDefault="000C3B39" w:rsidP="007B60E1">
      <w:pPr>
        <w:rPr>
          <w:lang w:val="en-US"/>
        </w:rPr>
      </w:pPr>
    </w:p>
    <w:p w14:paraId="08EE5C97" w14:textId="2E287C0C" w:rsidR="000C3B39" w:rsidRDefault="00A63E5F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F5345" wp14:editId="6AED56D1">
            <wp:extent cx="5829600" cy="1511378"/>
            <wp:effectExtent l="0" t="0" r="0" b="0"/>
            <wp:docPr id="11" name="Kuva 1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 descr="Kuva, joka sisältää kohteen teksti&#10;&#10;Kuvaus luotu automaattisest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B665" w14:textId="5FEABBA3" w:rsidR="00A63E5F" w:rsidRDefault="00A63E5F" w:rsidP="007B60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FA19F3" wp14:editId="13771C07">
            <wp:extent cx="5797848" cy="1644735"/>
            <wp:effectExtent l="0" t="0" r="0" b="0"/>
            <wp:docPr id="12" name="Kuva 1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54B3" w14:textId="6AC5A015" w:rsidR="00B8336F" w:rsidRDefault="00B8336F" w:rsidP="007B60E1">
      <w:pPr>
        <w:rPr>
          <w:lang w:val="en-US"/>
        </w:rPr>
      </w:pPr>
      <w:proofErr w:type="spellStart"/>
      <w:r>
        <w:rPr>
          <w:lang w:val="en-US"/>
        </w:rPr>
        <w:t>Asennetaan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paketit</w:t>
      </w:r>
      <w:proofErr w:type="spellEnd"/>
    </w:p>
    <w:p w14:paraId="3A9B3C2B" w14:textId="705FFEE2" w:rsidR="00B8336F" w:rsidRDefault="00B8336F" w:rsidP="007B60E1">
      <w:pPr>
        <w:rPr>
          <w:lang w:val="en-US"/>
        </w:rPr>
      </w:pPr>
    </w:p>
    <w:p w14:paraId="2DC205F6" w14:textId="076B6A8A" w:rsidR="00B8336F" w:rsidRDefault="00B8336F" w:rsidP="007B60E1">
      <w:pPr>
        <w:rPr>
          <w:lang w:val="en-US"/>
        </w:rPr>
      </w:pPr>
    </w:p>
    <w:p w14:paraId="3EE2DE24" w14:textId="2E9C46D7" w:rsidR="00B8336F" w:rsidRDefault="00011FFD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158A5" wp14:editId="6E490730">
            <wp:extent cx="5531134" cy="666784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6C50" w14:textId="2E4DF1CA" w:rsidR="004F524A" w:rsidRDefault="004F524A" w:rsidP="007B60E1">
      <w:r w:rsidRPr="004F524A">
        <w:t xml:space="preserve">Tarkistetaan pythonin versio, </w:t>
      </w:r>
      <w:proofErr w:type="spellStart"/>
      <w:r w:rsidRPr="004F524A">
        <w:t>jep</w:t>
      </w:r>
      <w:proofErr w:type="spellEnd"/>
      <w:r w:rsidRPr="004F524A">
        <w:t>, uudempi v</w:t>
      </w:r>
      <w:r>
        <w:t>ersio on. Minulla on 3.8</w:t>
      </w:r>
      <w:r w:rsidR="009776FE">
        <w:t>.10</w:t>
      </w:r>
      <w:r>
        <w:t xml:space="preserve"> ja paketissa 3.7</w:t>
      </w:r>
      <w:r w:rsidR="009776FE">
        <w:t>.4</w:t>
      </w:r>
    </w:p>
    <w:p w14:paraId="7F41978A" w14:textId="125F7C13" w:rsidR="001D042F" w:rsidRDefault="001D042F" w:rsidP="007B60E1"/>
    <w:p w14:paraId="7427B0F4" w14:textId="1E7F677E" w:rsidR="001D042F" w:rsidRDefault="00284100" w:rsidP="007B60E1">
      <w:r>
        <w:rPr>
          <w:noProof/>
        </w:rPr>
        <w:drawing>
          <wp:inline distT="0" distB="0" distL="0" distR="0" wp14:anchorId="12F3EAB8" wp14:editId="766BBEB0">
            <wp:extent cx="3841947" cy="177809"/>
            <wp:effectExtent l="0" t="0" r="635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0280" w14:textId="56778A5B" w:rsidR="00284100" w:rsidRDefault="00CB3337" w:rsidP="007B60E1">
      <w:r>
        <w:t>Tässä välissä puretaan paketti.</w:t>
      </w:r>
      <w:r w:rsidR="00AA4663">
        <w:t xml:space="preserve"> Siitä tuli paljon kamaa, eikä </w:t>
      </w:r>
      <w:proofErr w:type="spellStart"/>
      <w:r w:rsidR="00AA4663">
        <w:t>Ubuntu</w:t>
      </w:r>
      <w:proofErr w:type="spellEnd"/>
      <w:r w:rsidR="00AA4663">
        <w:t xml:space="preserve"> antanut skrollata takaisin ylös, niin siksi tuossa </w:t>
      </w:r>
      <w:proofErr w:type="spellStart"/>
      <w:r w:rsidR="00AA4663">
        <w:t>tar</w:t>
      </w:r>
      <w:proofErr w:type="spellEnd"/>
      <w:r w:rsidR="00AA4663">
        <w:t xml:space="preserve"> </w:t>
      </w:r>
      <w:proofErr w:type="spellStart"/>
      <w:r w:rsidR="00AA4663">
        <w:t>xvf</w:t>
      </w:r>
      <w:proofErr w:type="spellEnd"/>
      <w:r w:rsidR="00AA4663">
        <w:t xml:space="preserve"> käskyn alla ei ole alkureaktiota </w:t>
      </w:r>
      <w:proofErr w:type="spellStart"/>
      <w:r w:rsidR="00AA4663">
        <w:t>Ubuntulta</w:t>
      </w:r>
      <w:proofErr w:type="spellEnd"/>
      <w:r w:rsidR="00AA4663">
        <w:t>.</w:t>
      </w:r>
    </w:p>
    <w:p w14:paraId="430398C1" w14:textId="4B307134" w:rsidR="00971CED" w:rsidRDefault="00971CED" w:rsidP="007B60E1"/>
    <w:p w14:paraId="1C73BA20" w14:textId="0665F928" w:rsidR="004856AC" w:rsidRDefault="00D82F82" w:rsidP="007B60E1">
      <w:r>
        <w:rPr>
          <w:noProof/>
        </w:rPr>
        <w:drawing>
          <wp:inline distT="0" distB="0" distL="0" distR="0" wp14:anchorId="3154B99F" wp14:editId="16564371">
            <wp:extent cx="6051861" cy="2070206"/>
            <wp:effectExtent l="0" t="0" r="6350" b="635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861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225D" w14:textId="0D8177AD" w:rsidR="00D82F82" w:rsidRDefault="00D82F82" w:rsidP="007B60E1">
      <w:r>
        <w:t xml:space="preserve">Asennetaan </w:t>
      </w:r>
      <w:proofErr w:type="spellStart"/>
      <w:r>
        <w:t>gcc-compileri</w:t>
      </w:r>
      <w:proofErr w:type="spellEnd"/>
      <w:r>
        <w:t>.</w:t>
      </w:r>
    </w:p>
    <w:p w14:paraId="3AD8E703" w14:textId="2E233CA7" w:rsidR="00D7637A" w:rsidRDefault="00D7637A" w:rsidP="007B60E1"/>
    <w:p w14:paraId="18DA8EFD" w14:textId="1A5A1B6B" w:rsidR="00D7637A" w:rsidRDefault="00264345" w:rsidP="007B60E1">
      <w:r>
        <w:rPr>
          <w:noProof/>
        </w:rPr>
        <w:drawing>
          <wp:inline distT="0" distB="0" distL="0" distR="0" wp14:anchorId="078B4113" wp14:editId="66CE7B39">
            <wp:extent cx="4610337" cy="1784442"/>
            <wp:effectExtent l="0" t="0" r="0" b="635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5F5" w14:textId="36E092E7" w:rsidR="00264345" w:rsidRDefault="00264345" w:rsidP="007B60E1">
      <w:r>
        <w:t xml:space="preserve">Mennään Python-3.7.4-kansioon, ja </w:t>
      </w:r>
      <w:r w:rsidR="00206BA2">
        <w:t>laitetaan paketin riippuvuudet kuntoon.</w:t>
      </w:r>
      <w:r w:rsidR="003F2B88">
        <w:t xml:space="preserve"> Sieltä tulee pitkä lista kamaa.</w:t>
      </w:r>
    </w:p>
    <w:p w14:paraId="607073E5" w14:textId="551AF913" w:rsidR="00484EFE" w:rsidRDefault="00484EFE" w:rsidP="007B60E1"/>
    <w:p w14:paraId="06D2226D" w14:textId="1AFD612C" w:rsidR="00484EFE" w:rsidRDefault="00484EFE" w:rsidP="007B60E1"/>
    <w:p w14:paraId="058595BA" w14:textId="660BE6BF" w:rsidR="00BA0BB4" w:rsidRDefault="00BA0BB4" w:rsidP="007B60E1">
      <w:r>
        <w:rPr>
          <w:noProof/>
        </w:rPr>
        <w:lastRenderedPageBreak/>
        <w:drawing>
          <wp:inline distT="0" distB="0" distL="0" distR="0" wp14:anchorId="0D6A89F3" wp14:editId="36368EAA">
            <wp:extent cx="6120130" cy="2027555"/>
            <wp:effectExtent l="0" t="0" r="0" b="0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92A" w14:textId="6467A991" w:rsidR="00BA0BB4" w:rsidRDefault="00BA0BB4" w:rsidP="007B60E1">
      <w:proofErr w:type="spellStart"/>
      <w:r>
        <w:t>Compiloidaan</w:t>
      </w:r>
      <w:proofErr w:type="spellEnd"/>
      <w:r>
        <w:t xml:space="preserve"> ohjelman binääritiedostot</w:t>
      </w:r>
      <w:r w:rsidR="000876F4">
        <w:t>.</w:t>
      </w:r>
    </w:p>
    <w:p w14:paraId="77E10EB7" w14:textId="0FFE8A07" w:rsidR="000876F4" w:rsidRDefault="000876F4" w:rsidP="007B60E1"/>
    <w:p w14:paraId="3301F8A6" w14:textId="17F89EC8" w:rsidR="000876F4" w:rsidRDefault="000876F4" w:rsidP="007B60E1">
      <w:r>
        <w:rPr>
          <w:noProof/>
        </w:rPr>
        <w:drawing>
          <wp:inline distT="0" distB="0" distL="0" distR="0" wp14:anchorId="37F02B02" wp14:editId="33653745">
            <wp:extent cx="4153113" cy="177809"/>
            <wp:effectExtent l="0" t="0" r="0" b="0"/>
            <wp:docPr id="17" name="Kuv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326D" w14:textId="3B10C88E" w:rsidR="00971CED" w:rsidRDefault="000876F4" w:rsidP="007B60E1">
      <w:r>
        <w:t xml:space="preserve">Asennetaan ohjelma (taas tuli niin paljon infoa </w:t>
      </w:r>
      <w:proofErr w:type="gramStart"/>
      <w:r>
        <w:t>ruudulle</w:t>
      </w:r>
      <w:proofErr w:type="gramEnd"/>
      <w:r>
        <w:t xml:space="preserve"> ettei päässyt kelaamaan alkuun, joten tässä vain käsky jota käytin).</w:t>
      </w:r>
    </w:p>
    <w:p w14:paraId="0DEAB1C0" w14:textId="7FB1D522" w:rsidR="00C5776F" w:rsidRDefault="00C5776F" w:rsidP="007B60E1"/>
    <w:p w14:paraId="644A7701" w14:textId="6C8CAE52" w:rsidR="00C5776F" w:rsidRDefault="00660AEB" w:rsidP="007B60E1">
      <w:r>
        <w:rPr>
          <w:noProof/>
        </w:rPr>
        <w:drawing>
          <wp:inline distT="0" distB="0" distL="0" distR="0" wp14:anchorId="0CFC9EEA" wp14:editId="6E090EE1">
            <wp:extent cx="5410478" cy="901746"/>
            <wp:effectExtent l="0" t="0" r="0" b="0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5EDF" w14:textId="3994642D" w:rsidR="00660AEB" w:rsidRDefault="007B4D6F" w:rsidP="007B60E1">
      <w:proofErr w:type="gramStart"/>
      <w:r>
        <w:t>Tarkistetaan toimiiko</w:t>
      </w:r>
      <w:proofErr w:type="gramEnd"/>
      <w:r>
        <w:t xml:space="preserve"> ohjelma. Toimii.</w:t>
      </w:r>
    </w:p>
    <w:p w14:paraId="0CD3EBAA" w14:textId="3904A004" w:rsidR="0086346F" w:rsidRDefault="0086346F" w:rsidP="007B60E1"/>
    <w:p w14:paraId="017B8955" w14:textId="4289C6D2" w:rsidR="0086346F" w:rsidRDefault="0086346F" w:rsidP="007B60E1">
      <w:r>
        <w:t xml:space="preserve">Sitten käydään korjaamassa </w:t>
      </w:r>
      <w:proofErr w:type="gramStart"/>
      <w:r>
        <w:t>symbolinen linkki</w:t>
      </w:r>
      <w:proofErr w:type="gramEnd"/>
      <w:r>
        <w:t xml:space="preserve"> jotta muualtakin otetaan yhteyttä nimenomaan 3.7.4 versioon Pythonia.</w:t>
      </w:r>
    </w:p>
    <w:p w14:paraId="3A9D4466" w14:textId="3E55DC4A" w:rsidR="001819F0" w:rsidRDefault="001819F0" w:rsidP="007B60E1"/>
    <w:p w14:paraId="7EF0D78C" w14:textId="291CDE2A" w:rsidR="001819F0" w:rsidRDefault="001819F0" w:rsidP="007B60E1">
      <w:r>
        <w:rPr>
          <w:noProof/>
        </w:rPr>
        <w:drawing>
          <wp:inline distT="0" distB="0" distL="0" distR="0" wp14:anchorId="323E552B" wp14:editId="3A21433A">
            <wp:extent cx="5708943" cy="361969"/>
            <wp:effectExtent l="0" t="0" r="6350" b="0"/>
            <wp:docPr id="19" name="Kuv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BFC8" w14:textId="58880A8C" w:rsidR="001819F0" w:rsidRDefault="001819F0" w:rsidP="007B60E1">
      <w:r>
        <w:t>/</w:t>
      </w:r>
      <w:proofErr w:type="spellStart"/>
      <w:r>
        <w:t>usr</w:t>
      </w:r>
      <w:proofErr w:type="spellEnd"/>
      <w:r>
        <w:t>/bin -kansiossa näkyy tällainen symbolinen linkki, osoittaen python 3.8</w:t>
      </w:r>
    </w:p>
    <w:p w14:paraId="760989A7" w14:textId="66F2C1FA" w:rsidR="00526343" w:rsidRDefault="00526343" w:rsidP="007B60E1"/>
    <w:p w14:paraId="0A088CD5" w14:textId="07979F7B" w:rsidR="00526343" w:rsidRDefault="00526343" w:rsidP="007B60E1">
      <w:r>
        <w:rPr>
          <w:noProof/>
        </w:rPr>
        <w:drawing>
          <wp:inline distT="0" distB="0" distL="0" distR="0" wp14:anchorId="4850BC40" wp14:editId="2571535B">
            <wp:extent cx="5454930" cy="609631"/>
            <wp:effectExtent l="0" t="0" r="0" b="0"/>
            <wp:docPr id="20" name="Kuva 2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teksti&#10;&#10;Kuvaus luotu automaattisesti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E7DB" w14:textId="5F1E50CE" w:rsidR="00526343" w:rsidRDefault="00296060" w:rsidP="007B60E1">
      <w:r>
        <w:t>Tapetaan symbolinen linkki, ja tehdään uusi samanniminen symbolinen linkki, tällä kertaa osoittaen 3.7.4</w:t>
      </w:r>
    </w:p>
    <w:p w14:paraId="290EE9F2" w14:textId="3C31AD19" w:rsidR="00985219" w:rsidRDefault="00985219" w:rsidP="007B60E1"/>
    <w:p w14:paraId="58CA7D29" w14:textId="7372449B" w:rsidR="00985219" w:rsidRDefault="008C21DB" w:rsidP="007B60E1">
      <w:r>
        <w:rPr>
          <w:noProof/>
        </w:rPr>
        <w:drawing>
          <wp:inline distT="0" distB="0" distL="0" distR="0" wp14:anchorId="793983FD" wp14:editId="45F56D63">
            <wp:extent cx="6120130" cy="461010"/>
            <wp:effectExtent l="0" t="0" r="0" b="0"/>
            <wp:docPr id="21" name="Kuv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FC1" w14:textId="53D74026" w:rsidR="008C21DB" w:rsidRDefault="008C21DB" w:rsidP="007B60E1">
      <w:proofErr w:type="spellStart"/>
      <w:r>
        <w:t>Ls</w:t>
      </w:r>
      <w:proofErr w:type="spellEnd"/>
      <w:r>
        <w:t xml:space="preserve"> -l käskyllä näkyy uusi symbolinen linkki.</w:t>
      </w:r>
    </w:p>
    <w:p w14:paraId="03C4D04B" w14:textId="30778299" w:rsidR="00091978" w:rsidRDefault="00091978" w:rsidP="007B60E1"/>
    <w:p w14:paraId="73D9E7A5" w14:textId="43D1BCB7" w:rsidR="00091978" w:rsidRDefault="00091978" w:rsidP="007B60E1">
      <w:r>
        <w:rPr>
          <w:noProof/>
        </w:rPr>
        <w:drawing>
          <wp:inline distT="0" distB="0" distL="0" distR="0" wp14:anchorId="38099CB3" wp14:editId="07397F35">
            <wp:extent cx="5397777" cy="869995"/>
            <wp:effectExtent l="0" t="0" r="0" b="6350"/>
            <wp:docPr id="22" name="Kuva 2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uva 22" descr="Kuva, joka sisältää kohteen teksti&#10;&#10;Kuvaus luotu automaattisesti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7145" w14:textId="05EC0E2D" w:rsidR="003D2A98" w:rsidRPr="004F524A" w:rsidRDefault="007961B4" w:rsidP="007B60E1">
      <w:r>
        <w:t>Palataan kotihakemistoon, ja kokeillaan käyttää python3. Siellä viittaus on muuttunut viittaamaan 3.7.4-versioon. Hyvä juttu.</w:t>
      </w:r>
    </w:p>
    <w:sectPr w:rsidR="003D2A98" w:rsidRPr="004F524A" w:rsidSect="00C26988">
      <w:headerReference w:type="default" r:id="rId30"/>
      <w:headerReference w:type="first" r:id="rId31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0789" w14:textId="77777777" w:rsidR="005B75B2" w:rsidRDefault="005B75B2" w:rsidP="00DE5CC2">
      <w:r>
        <w:separator/>
      </w:r>
    </w:p>
  </w:endnote>
  <w:endnote w:type="continuationSeparator" w:id="0">
    <w:p w14:paraId="3A4A204E" w14:textId="77777777" w:rsidR="005B75B2" w:rsidRDefault="005B75B2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29557" w14:textId="77777777" w:rsidR="005B75B2" w:rsidRDefault="005B75B2" w:rsidP="00DE5CC2">
      <w:r>
        <w:separator/>
      </w:r>
    </w:p>
  </w:footnote>
  <w:footnote w:type="continuationSeparator" w:id="0">
    <w:p w14:paraId="57231481" w14:textId="77777777" w:rsidR="005B75B2" w:rsidRDefault="005B75B2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F7CE" w14:textId="77777777" w:rsidR="00DE5CC2" w:rsidRDefault="00DE5CC2" w:rsidP="00C26988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02EF" w14:textId="77777777" w:rsidR="00C26988" w:rsidRDefault="000521B4" w:rsidP="00C26988">
    <w:pPr>
      <w:pStyle w:val="Yltunniste"/>
      <w:jc w:val="right"/>
    </w:pPr>
    <w:r>
      <w:rPr>
        <w:noProof/>
        <w:lang w:val="en-GB" w:eastAsia="en-GB"/>
      </w:rPr>
      <w:drawing>
        <wp:inline distT="0" distB="0" distL="0" distR="0" wp14:anchorId="0C4E2D52" wp14:editId="2E2D524C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04DC"/>
    <w:multiLevelType w:val="multilevel"/>
    <w:tmpl w:val="4124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11FFD"/>
    <w:rsid w:val="0002482D"/>
    <w:rsid w:val="000521B4"/>
    <w:rsid w:val="00054B4D"/>
    <w:rsid w:val="00071F79"/>
    <w:rsid w:val="000876F4"/>
    <w:rsid w:val="00091978"/>
    <w:rsid w:val="00094B3E"/>
    <w:rsid w:val="000B73AE"/>
    <w:rsid w:val="000C3B39"/>
    <w:rsid w:val="000F754C"/>
    <w:rsid w:val="001117A2"/>
    <w:rsid w:val="0013166A"/>
    <w:rsid w:val="001769D1"/>
    <w:rsid w:val="001819F0"/>
    <w:rsid w:val="001C60EC"/>
    <w:rsid w:val="001C6F02"/>
    <w:rsid w:val="001D042F"/>
    <w:rsid w:val="001D150A"/>
    <w:rsid w:val="00206BA2"/>
    <w:rsid w:val="00225EE8"/>
    <w:rsid w:val="002434F9"/>
    <w:rsid w:val="002546E9"/>
    <w:rsid w:val="00264345"/>
    <w:rsid w:val="002770C3"/>
    <w:rsid w:val="0028231B"/>
    <w:rsid w:val="00284100"/>
    <w:rsid w:val="00296060"/>
    <w:rsid w:val="002A2EC4"/>
    <w:rsid w:val="002C0A68"/>
    <w:rsid w:val="002C52E1"/>
    <w:rsid w:val="002E04D2"/>
    <w:rsid w:val="00342E74"/>
    <w:rsid w:val="00383DC8"/>
    <w:rsid w:val="003B32A6"/>
    <w:rsid w:val="003C3A9C"/>
    <w:rsid w:val="003C6D6C"/>
    <w:rsid w:val="003D2A98"/>
    <w:rsid w:val="003F2B88"/>
    <w:rsid w:val="004145C6"/>
    <w:rsid w:val="0041461E"/>
    <w:rsid w:val="00445CEF"/>
    <w:rsid w:val="004640C7"/>
    <w:rsid w:val="00484EFE"/>
    <w:rsid w:val="004856AC"/>
    <w:rsid w:val="004F524A"/>
    <w:rsid w:val="00526343"/>
    <w:rsid w:val="0055012E"/>
    <w:rsid w:val="005A2722"/>
    <w:rsid w:val="005B75B2"/>
    <w:rsid w:val="005F73C6"/>
    <w:rsid w:val="00641089"/>
    <w:rsid w:val="00660AEB"/>
    <w:rsid w:val="006673E1"/>
    <w:rsid w:val="00694D7C"/>
    <w:rsid w:val="006C686A"/>
    <w:rsid w:val="00715775"/>
    <w:rsid w:val="0073132A"/>
    <w:rsid w:val="00757786"/>
    <w:rsid w:val="00781CA7"/>
    <w:rsid w:val="007961B4"/>
    <w:rsid w:val="007B4D6F"/>
    <w:rsid w:val="007B60E1"/>
    <w:rsid w:val="007B6B07"/>
    <w:rsid w:val="007E101C"/>
    <w:rsid w:val="00824AF1"/>
    <w:rsid w:val="0086346F"/>
    <w:rsid w:val="008C21DB"/>
    <w:rsid w:val="008E2DFA"/>
    <w:rsid w:val="008E3653"/>
    <w:rsid w:val="00907A66"/>
    <w:rsid w:val="00930716"/>
    <w:rsid w:val="009375DE"/>
    <w:rsid w:val="00971CED"/>
    <w:rsid w:val="009776FE"/>
    <w:rsid w:val="0098112B"/>
    <w:rsid w:val="00981A49"/>
    <w:rsid w:val="00985219"/>
    <w:rsid w:val="009B3DCE"/>
    <w:rsid w:val="00A26581"/>
    <w:rsid w:val="00A55E28"/>
    <w:rsid w:val="00A63E5F"/>
    <w:rsid w:val="00AA4663"/>
    <w:rsid w:val="00AB7493"/>
    <w:rsid w:val="00AE20E6"/>
    <w:rsid w:val="00B8336F"/>
    <w:rsid w:val="00BA0BB4"/>
    <w:rsid w:val="00C26988"/>
    <w:rsid w:val="00C57668"/>
    <w:rsid w:val="00C5776F"/>
    <w:rsid w:val="00CB3337"/>
    <w:rsid w:val="00CD2CAC"/>
    <w:rsid w:val="00D33A0E"/>
    <w:rsid w:val="00D7637A"/>
    <w:rsid w:val="00D82F82"/>
    <w:rsid w:val="00DD3253"/>
    <w:rsid w:val="00DD744D"/>
    <w:rsid w:val="00DE5CC2"/>
    <w:rsid w:val="00DF0A31"/>
    <w:rsid w:val="00DF333A"/>
    <w:rsid w:val="00E00347"/>
    <w:rsid w:val="00E033FE"/>
    <w:rsid w:val="00E04726"/>
    <w:rsid w:val="00E20FC1"/>
    <w:rsid w:val="00E271FE"/>
    <w:rsid w:val="00E81530"/>
    <w:rsid w:val="00E8217A"/>
    <w:rsid w:val="00EC123B"/>
    <w:rsid w:val="00EC35A2"/>
    <w:rsid w:val="00F00FC7"/>
    <w:rsid w:val="00F2041E"/>
    <w:rsid w:val="00F407FD"/>
    <w:rsid w:val="00FD220B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5900F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D3253"/>
    <w:rPr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KansiLehti">
    <w:name w:val="KansiLehti"/>
    <w:next w:val="Normaali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Yltunniste">
    <w:name w:val="header"/>
    <w:basedOn w:val="Normaali"/>
    <w:link w:val="YltunnisteChar"/>
    <w:rsid w:val="00DE5CC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link w:val="Yltunniste"/>
    <w:rsid w:val="00DE5CC2"/>
    <w:rPr>
      <w:sz w:val="24"/>
      <w:szCs w:val="24"/>
    </w:rPr>
  </w:style>
  <w:style w:type="paragraph" w:styleId="Alatunniste">
    <w:name w:val="footer"/>
    <w:basedOn w:val="Normaali"/>
    <w:link w:val="AlatunnisteChar"/>
    <w:rsid w:val="00DE5CC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link w:val="Alatunniste"/>
    <w:rsid w:val="00DE5CC2"/>
    <w:rPr>
      <w:sz w:val="24"/>
      <w:szCs w:val="24"/>
    </w:rPr>
  </w:style>
  <w:style w:type="paragraph" w:styleId="Seliteteksti">
    <w:name w:val="Balloon Text"/>
    <w:basedOn w:val="Normaali"/>
    <w:link w:val="SelitetekstiChar"/>
    <w:rsid w:val="002E04D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Hyperlinkki">
    <w:name w:val="Hyperlink"/>
    <w:basedOn w:val="Kappaleenoletusfontti"/>
    <w:uiPriority w:val="99"/>
    <w:unhideWhenUsed/>
    <w:rsid w:val="005F7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udent.labranet.jamk.fi/~hantt/os/Python-3.7.4.tgz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6985-636D-4E51-B55B-34B8E55F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79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Salo Maarit</cp:lastModifiedBy>
  <cp:revision>64</cp:revision>
  <cp:lastPrinted>2021-10-28T07:54:00Z</cp:lastPrinted>
  <dcterms:created xsi:type="dcterms:W3CDTF">2017-09-19T11:46:00Z</dcterms:created>
  <dcterms:modified xsi:type="dcterms:W3CDTF">2021-10-28T07:56:00Z</dcterms:modified>
</cp:coreProperties>
</file>