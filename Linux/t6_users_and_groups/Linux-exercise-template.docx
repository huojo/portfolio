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77E" w:rsidRDefault="00FE077E" w:rsidP="002E04D2">
      <w:pPr>
        <w:pStyle w:val="KansiLehti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Pr="001C60EC" w:rsidRDefault="001C60EC" w:rsidP="002E04D2">
      <w:pPr>
        <w:jc w:val="center"/>
      </w:pPr>
    </w:p>
    <w:p w:rsidR="007B60E1" w:rsidRDefault="0013166A" w:rsidP="001C6F02">
      <w:pPr>
        <w:pStyle w:val="Calibri26"/>
        <w:jc w:val="center"/>
      </w:pPr>
      <w:r>
        <w:t>Linux perusteet</w:t>
      </w:r>
      <w:r w:rsidR="00DF0A31">
        <w:t xml:space="preserve"> [TT</w:t>
      </w:r>
      <w:r>
        <w:t>C1040</w:t>
      </w:r>
      <w:r w:rsidR="00DF0A31">
        <w:t>]</w:t>
      </w:r>
    </w:p>
    <w:p w:rsidR="007B60E1" w:rsidRDefault="007B60E1" w:rsidP="001C6F02">
      <w:pPr>
        <w:pStyle w:val="Calibri26"/>
        <w:jc w:val="center"/>
      </w:pPr>
    </w:p>
    <w:p w:rsidR="00DF0A31" w:rsidRDefault="00DF0A31" w:rsidP="001C6F02">
      <w:pPr>
        <w:pStyle w:val="Calibri26"/>
        <w:jc w:val="center"/>
      </w:pPr>
      <w:r>
        <w:t>h</w:t>
      </w:r>
      <w:r w:rsidR="007B60E1">
        <w:t>arjoitus &lt;numero&gt;</w:t>
      </w:r>
    </w:p>
    <w:p w:rsidR="002E04D2" w:rsidRPr="00EC35A2" w:rsidRDefault="002E04D2" w:rsidP="001C6F02">
      <w:pPr>
        <w:pStyle w:val="Calibri26"/>
        <w:jc w:val="center"/>
      </w:pPr>
      <w:r>
        <w:br/>
      </w:r>
      <w:r w:rsidR="00EC35A2">
        <w:rPr>
          <w:noProof/>
          <w:lang w:val="en-GB" w:eastAsia="en-GB"/>
        </w:rPr>
        <w:drawing>
          <wp:inline distT="0" distB="0" distL="0" distR="0" wp14:anchorId="73A9FD3B" wp14:editId="14681803">
            <wp:extent cx="1219200" cy="1182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7928" cy="119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77E" w:rsidRPr="00F00FC7" w:rsidRDefault="00FE077E" w:rsidP="00DF0A31">
      <w:pPr>
        <w:pStyle w:val="KansiLehti"/>
        <w:jc w:val="left"/>
        <w:rPr>
          <w:rFonts w:ascii="Calibri" w:hAnsi="Calibri"/>
          <w:sz w:val="44"/>
          <w:szCs w:val="44"/>
        </w:rPr>
      </w:pPr>
    </w:p>
    <w:p w:rsidR="00FE077E" w:rsidRPr="00F00FC7" w:rsidRDefault="00FE077E" w:rsidP="002E04D2">
      <w:pPr>
        <w:pStyle w:val="KansiLehti"/>
        <w:rPr>
          <w:rFonts w:ascii="Calibri" w:hAnsi="Calibri"/>
          <w:color w:val="000000"/>
        </w:rPr>
      </w:pPr>
    </w:p>
    <w:p w:rsidR="00FE077E" w:rsidRPr="00F00FC7" w:rsidRDefault="00FE077E" w:rsidP="002E04D2">
      <w:pPr>
        <w:pStyle w:val="KansiLehti"/>
        <w:rPr>
          <w:rFonts w:ascii="Calibri" w:hAnsi="Calibri"/>
          <w:color w:val="000000"/>
        </w:rPr>
      </w:pPr>
    </w:p>
    <w:p w:rsidR="00FE077E" w:rsidRPr="004145C6" w:rsidRDefault="00FE077E" w:rsidP="001C6F02">
      <w:pPr>
        <w:pStyle w:val="Calibri18"/>
        <w:jc w:val="center"/>
      </w:pPr>
      <w:r w:rsidRPr="004145C6">
        <w:t>Etunimi Sukunimi</w:t>
      </w:r>
    </w:p>
    <w:p w:rsidR="00FE077E" w:rsidRPr="00F00FC7" w:rsidRDefault="00FE077E" w:rsidP="002E04D2">
      <w:pPr>
        <w:pStyle w:val="KansiLehti"/>
        <w:rPr>
          <w:rFonts w:ascii="Calibri" w:hAnsi="Calibri"/>
          <w:bCs/>
          <w:color w:val="000000"/>
        </w:rPr>
      </w:pPr>
    </w:p>
    <w:p w:rsidR="00FE077E" w:rsidRDefault="00FE077E" w:rsidP="002E04D2">
      <w:pPr>
        <w:pStyle w:val="KansiLehti"/>
        <w:rPr>
          <w:rFonts w:ascii="Calibri" w:hAnsi="Calibri"/>
          <w:bCs/>
          <w:color w:val="000000"/>
        </w:rPr>
      </w:pPr>
    </w:p>
    <w:p w:rsidR="007B60E1" w:rsidRDefault="007B60E1" w:rsidP="007B60E1"/>
    <w:p w:rsidR="007B60E1" w:rsidRDefault="007B60E1" w:rsidP="007B60E1"/>
    <w:p w:rsidR="007B60E1" w:rsidRPr="007B60E1" w:rsidRDefault="007B60E1" w:rsidP="007B60E1"/>
    <w:p w:rsidR="007B60E1" w:rsidRDefault="007B60E1" w:rsidP="007B60E1">
      <w:pPr>
        <w:pStyle w:val="KansiLehti"/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>palautuspäivämäärä</w:t>
      </w:r>
    </w:p>
    <w:p w:rsidR="007B60E1" w:rsidRDefault="007B60E1" w:rsidP="007B60E1"/>
    <w:p w:rsidR="007B60E1" w:rsidRDefault="007B60E1" w:rsidP="007B60E1"/>
    <w:p w:rsidR="007B60E1" w:rsidRDefault="007B60E1" w:rsidP="007B60E1"/>
    <w:p w:rsidR="007B60E1" w:rsidRDefault="007B60E1" w:rsidP="007B60E1">
      <w:r>
        <w:br w:type="page"/>
      </w:r>
      <w:r>
        <w:lastRenderedPageBreak/>
        <w:t>MALLI:</w:t>
      </w:r>
    </w:p>
    <w:p w:rsidR="007B60E1" w:rsidRDefault="007B60E1" w:rsidP="007B60E1"/>
    <w:p w:rsidR="007B60E1" w:rsidRDefault="007B60E1" w:rsidP="007B60E1">
      <w:pPr>
        <w:rPr>
          <w:b/>
        </w:rPr>
      </w:pPr>
      <w:r w:rsidRPr="007B60E1">
        <w:rPr>
          <w:b/>
        </w:rPr>
        <w:t>KYSYMYS</w:t>
      </w:r>
      <w:r>
        <w:rPr>
          <w:b/>
        </w:rPr>
        <w:t xml:space="preserve"> 1</w:t>
      </w:r>
      <w:r w:rsidR="0013166A">
        <w:rPr>
          <w:b/>
        </w:rPr>
        <w:t xml:space="preserve"> (kopioi tähän kysymys tehtävänannosta)</w:t>
      </w:r>
    </w:p>
    <w:p w:rsidR="007B60E1" w:rsidRDefault="007B60E1" w:rsidP="007B60E1">
      <w:pPr>
        <w:rPr>
          <w:b/>
        </w:rPr>
      </w:pPr>
    </w:p>
    <w:p w:rsidR="007B60E1" w:rsidRDefault="007B60E1" w:rsidP="007B60E1">
      <w:r>
        <w:t>VASTAUS</w:t>
      </w:r>
      <w:r w:rsidR="0013166A">
        <w:t xml:space="preserve"> (tähän vastaus mieluiten kuvankaappauksena, mutta mukaan voi laittaa myös tekstimuotoisen vastauksen tukemaan kuvankaappausta tarvittaessa)</w:t>
      </w:r>
    </w:p>
    <w:p w:rsidR="007B60E1" w:rsidRDefault="007B60E1" w:rsidP="007B60E1"/>
    <w:p w:rsidR="007B60E1" w:rsidRDefault="007B60E1" w:rsidP="007B60E1">
      <w:r w:rsidRPr="0013166A">
        <w:rPr>
          <w:b/>
        </w:rPr>
        <w:t>HUOM:</w:t>
      </w:r>
      <w:r>
        <w:t xml:space="preserve"> </w:t>
      </w:r>
      <w:r w:rsidR="0013166A">
        <w:t>Pyri rajaamaan vastaus siten, että siinä on mukana vain oleellinen tieto esimerkiksi leikkaustyökalulla (Snipping tool)!</w:t>
      </w:r>
    </w:p>
    <w:p w:rsidR="0013166A" w:rsidRDefault="0013166A" w:rsidP="007B60E1"/>
    <w:p w:rsidR="0013166A" w:rsidRPr="0013166A" w:rsidRDefault="0013166A" w:rsidP="007B60E1">
      <w:pPr>
        <w:rPr>
          <w:b/>
        </w:rPr>
      </w:pPr>
      <w:r w:rsidRPr="0013166A">
        <w:rPr>
          <w:b/>
        </w:rPr>
        <w:t>Esimerkki vastauksesta</w:t>
      </w:r>
    </w:p>
    <w:p w:rsidR="0013166A" w:rsidRDefault="0013166A" w:rsidP="007B60E1"/>
    <w:p w:rsidR="0013166A" w:rsidRPr="007B60E1" w:rsidRDefault="0013166A" w:rsidP="007B60E1">
      <w:r>
        <w:rPr>
          <w:noProof/>
          <w:lang w:val="en-GB" w:eastAsia="en-GB"/>
        </w:rPr>
        <w:drawing>
          <wp:inline distT="0" distB="0" distL="0" distR="0" wp14:anchorId="2FC82E36" wp14:editId="18B6B0F3">
            <wp:extent cx="5953125" cy="2819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166A" w:rsidRPr="007B60E1" w:rsidSect="00C26988">
      <w:headerReference w:type="default" r:id="rId9"/>
      <w:headerReference w:type="first" r:id="rId10"/>
      <w:pgSz w:w="11906" w:h="16838"/>
      <w:pgMar w:top="1805" w:right="1134" w:bottom="993" w:left="1134" w:header="709" w:footer="16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B4D" w:rsidRDefault="00054B4D" w:rsidP="00DE5CC2">
      <w:r>
        <w:separator/>
      </w:r>
    </w:p>
  </w:endnote>
  <w:endnote w:type="continuationSeparator" w:id="0">
    <w:p w:rsidR="00054B4D" w:rsidRDefault="00054B4D" w:rsidP="00DE5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B4D" w:rsidRDefault="00054B4D" w:rsidP="00DE5CC2">
      <w:r>
        <w:separator/>
      </w:r>
    </w:p>
  </w:footnote>
  <w:footnote w:type="continuationSeparator" w:id="0">
    <w:p w:rsidR="00054B4D" w:rsidRDefault="00054B4D" w:rsidP="00DE5C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CC2" w:rsidRDefault="00DE5CC2" w:rsidP="00C26988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988" w:rsidRDefault="000521B4" w:rsidP="00C26988">
    <w:pPr>
      <w:pStyle w:val="Header"/>
      <w:jc w:val="right"/>
    </w:pPr>
    <w:r>
      <w:rPr>
        <w:noProof/>
        <w:lang w:val="en-GB" w:eastAsia="en-GB"/>
      </w:rPr>
      <w:drawing>
        <wp:inline distT="0" distB="0" distL="0" distR="0">
          <wp:extent cx="1905000" cy="571500"/>
          <wp:effectExtent l="0" t="0" r="0" b="0"/>
          <wp:docPr id="1" name="irc_mi" descr="jamk-fi-sideb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jamk-fi-sideb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74"/>
    <w:rsid w:val="0002482D"/>
    <w:rsid w:val="000521B4"/>
    <w:rsid w:val="00054B4D"/>
    <w:rsid w:val="00071F79"/>
    <w:rsid w:val="000B73AE"/>
    <w:rsid w:val="001117A2"/>
    <w:rsid w:val="0013166A"/>
    <w:rsid w:val="001C60EC"/>
    <w:rsid w:val="001C6F02"/>
    <w:rsid w:val="001D150A"/>
    <w:rsid w:val="00225EE8"/>
    <w:rsid w:val="002434F9"/>
    <w:rsid w:val="0028231B"/>
    <w:rsid w:val="002A2EC4"/>
    <w:rsid w:val="002C0A68"/>
    <w:rsid w:val="002E04D2"/>
    <w:rsid w:val="00342E74"/>
    <w:rsid w:val="00383DC8"/>
    <w:rsid w:val="004145C6"/>
    <w:rsid w:val="0041461E"/>
    <w:rsid w:val="00445CEF"/>
    <w:rsid w:val="00641089"/>
    <w:rsid w:val="006673E1"/>
    <w:rsid w:val="00694D7C"/>
    <w:rsid w:val="006C686A"/>
    <w:rsid w:val="00715775"/>
    <w:rsid w:val="0073132A"/>
    <w:rsid w:val="00757786"/>
    <w:rsid w:val="007B60E1"/>
    <w:rsid w:val="007B6B07"/>
    <w:rsid w:val="007E101C"/>
    <w:rsid w:val="00907A66"/>
    <w:rsid w:val="00930716"/>
    <w:rsid w:val="0098112B"/>
    <w:rsid w:val="009B3DCE"/>
    <w:rsid w:val="00A26581"/>
    <w:rsid w:val="00A55E28"/>
    <w:rsid w:val="00AB7493"/>
    <w:rsid w:val="00C26988"/>
    <w:rsid w:val="00CD2CAC"/>
    <w:rsid w:val="00DD3253"/>
    <w:rsid w:val="00DD744D"/>
    <w:rsid w:val="00DE5CC2"/>
    <w:rsid w:val="00DF0A31"/>
    <w:rsid w:val="00DF333A"/>
    <w:rsid w:val="00E00347"/>
    <w:rsid w:val="00E04726"/>
    <w:rsid w:val="00E20FC1"/>
    <w:rsid w:val="00E271FE"/>
    <w:rsid w:val="00EC123B"/>
    <w:rsid w:val="00EC35A2"/>
    <w:rsid w:val="00F00FC7"/>
    <w:rsid w:val="00FE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  <w14:docId w14:val="1F6DBBCC"/>
  <w15:chartTrackingRefBased/>
  <w15:docId w15:val="{3207A246-D3F9-4979-930F-62585057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253"/>
    <w:rPr>
      <w:sz w:val="24"/>
      <w:szCs w:val="24"/>
      <w:lang w:val="fi-FI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ansiLehti">
    <w:name w:val="KansiLehti"/>
    <w:next w:val="Normal"/>
    <w:rsid w:val="00FE077E"/>
    <w:pPr>
      <w:jc w:val="center"/>
    </w:pPr>
    <w:rPr>
      <w:rFonts w:ascii="Arial" w:hAnsi="Arial" w:cs="Arial"/>
      <w:b/>
      <w:sz w:val="24"/>
      <w:szCs w:val="24"/>
      <w:lang w:val="fi-FI" w:eastAsia="fi-FI"/>
    </w:rPr>
  </w:style>
  <w:style w:type="paragraph" w:styleId="Header">
    <w:name w:val="header"/>
    <w:basedOn w:val="Normal"/>
    <w:link w:val="HeaderChar"/>
    <w:rsid w:val="00DE5CC2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rsid w:val="00DE5CC2"/>
    <w:rPr>
      <w:sz w:val="24"/>
      <w:szCs w:val="24"/>
    </w:rPr>
  </w:style>
  <w:style w:type="paragraph" w:styleId="Footer">
    <w:name w:val="footer"/>
    <w:basedOn w:val="Normal"/>
    <w:link w:val="FooterChar"/>
    <w:rsid w:val="00DE5CC2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rsid w:val="00DE5CC2"/>
    <w:rPr>
      <w:sz w:val="24"/>
      <w:szCs w:val="24"/>
    </w:rPr>
  </w:style>
  <w:style w:type="paragraph" w:styleId="BalloonText">
    <w:name w:val="Balloon Text"/>
    <w:basedOn w:val="Normal"/>
    <w:link w:val="BalloonTextChar"/>
    <w:rsid w:val="002E04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E04D2"/>
    <w:rPr>
      <w:rFonts w:ascii="Tahoma" w:hAnsi="Tahoma" w:cs="Tahoma"/>
      <w:sz w:val="16"/>
      <w:szCs w:val="16"/>
    </w:rPr>
  </w:style>
  <w:style w:type="paragraph" w:customStyle="1" w:styleId="Calibri26">
    <w:name w:val="Calibri 26"/>
    <w:link w:val="Calibri26Char"/>
    <w:qFormat/>
    <w:rsid w:val="001C6F02"/>
    <w:rPr>
      <w:rFonts w:ascii="Calibri" w:hAnsi="Calibri" w:cs="Arial"/>
      <w:sz w:val="52"/>
      <w:szCs w:val="52"/>
      <w:lang w:val="fi-FI" w:eastAsia="fi-FI"/>
    </w:rPr>
  </w:style>
  <w:style w:type="paragraph" w:customStyle="1" w:styleId="Calibri22">
    <w:name w:val="Calibri 22"/>
    <w:link w:val="Calibri22Char"/>
    <w:rsid w:val="001C6F02"/>
    <w:rPr>
      <w:rFonts w:ascii="Calibri" w:hAnsi="Calibri" w:cs="Arial"/>
      <w:sz w:val="44"/>
      <w:szCs w:val="44"/>
      <w:lang w:val="fi-FI" w:eastAsia="fi-FI"/>
    </w:rPr>
  </w:style>
  <w:style w:type="character" w:customStyle="1" w:styleId="Calibri26Char">
    <w:name w:val="Calibri 26 Char"/>
    <w:link w:val="Calibri26"/>
    <w:rsid w:val="001C6F02"/>
    <w:rPr>
      <w:rFonts w:ascii="Calibri" w:hAnsi="Calibri" w:cs="Arial"/>
      <w:sz w:val="52"/>
      <w:szCs w:val="52"/>
      <w:lang w:val="fi-FI" w:eastAsia="fi-FI" w:bidi="ar-SA"/>
    </w:rPr>
  </w:style>
  <w:style w:type="paragraph" w:customStyle="1" w:styleId="Calibri18">
    <w:name w:val="Calibri 18"/>
    <w:link w:val="Calibri18Char"/>
    <w:rsid w:val="001C6F02"/>
    <w:rPr>
      <w:rFonts w:ascii="Calibri" w:hAnsi="Calibri" w:cs="Arial"/>
      <w:bCs/>
      <w:color w:val="000000"/>
      <w:sz w:val="36"/>
      <w:szCs w:val="36"/>
      <w:lang w:val="fi-FI" w:eastAsia="fi-FI"/>
    </w:rPr>
  </w:style>
  <w:style w:type="character" w:customStyle="1" w:styleId="Calibri22Char">
    <w:name w:val="Calibri 22 Char"/>
    <w:link w:val="Calibri22"/>
    <w:rsid w:val="001C6F02"/>
    <w:rPr>
      <w:rFonts w:ascii="Calibri" w:hAnsi="Calibri" w:cs="Arial"/>
      <w:sz w:val="44"/>
      <w:szCs w:val="44"/>
      <w:lang w:val="fi-FI" w:eastAsia="fi-FI" w:bidi="ar-SA"/>
    </w:rPr>
  </w:style>
  <w:style w:type="paragraph" w:customStyle="1" w:styleId="Calibri16">
    <w:name w:val="Calibri 16"/>
    <w:link w:val="Calibri16Char"/>
    <w:rsid w:val="001C6F02"/>
    <w:rPr>
      <w:rFonts w:ascii="Calibri" w:hAnsi="Calibri" w:cs="Arial"/>
      <w:bCs/>
      <w:color w:val="000000"/>
      <w:sz w:val="32"/>
      <w:szCs w:val="32"/>
      <w:lang w:val="fi-FI" w:eastAsia="fi-FI"/>
    </w:rPr>
  </w:style>
  <w:style w:type="character" w:customStyle="1" w:styleId="Calibri18Char">
    <w:name w:val="Calibri 18 Char"/>
    <w:link w:val="Calibri18"/>
    <w:rsid w:val="001C6F02"/>
    <w:rPr>
      <w:rFonts w:ascii="Calibri" w:hAnsi="Calibri" w:cs="Arial"/>
      <w:bCs/>
      <w:color w:val="000000"/>
      <w:sz w:val="36"/>
      <w:szCs w:val="36"/>
      <w:lang w:val="fi-FI" w:eastAsia="fi-FI" w:bidi="ar-SA"/>
    </w:rPr>
  </w:style>
  <w:style w:type="paragraph" w:customStyle="1" w:styleId="Calibri14">
    <w:name w:val="Calibri 14"/>
    <w:link w:val="Calibri14Char"/>
    <w:rsid w:val="001C6F02"/>
    <w:rPr>
      <w:rFonts w:ascii="Calibri" w:hAnsi="Calibri" w:cs="Arial"/>
      <w:iCs/>
      <w:color w:val="000000"/>
      <w:sz w:val="28"/>
      <w:szCs w:val="28"/>
      <w:lang w:val="fi-FI" w:eastAsia="fi-FI"/>
    </w:rPr>
  </w:style>
  <w:style w:type="character" w:customStyle="1" w:styleId="Calibri16Char">
    <w:name w:val="Calibri 16 Char"/>
    <w:link w:val="Calibri16"/>
    <w:rsid w:val="001C6F02"/>
    <w:rPr>
      <w:rFonts w:ascii="Calibri" w:hAnsi="Calibri" w:cs="Arial"/>
      <w:bCs/>
      <w:color w:val="000000"/>
      <w:sz w:val="32"/>
      <w:szCs w:val="32"/>
      <w:lang w:val="fi-FI" w:eastAsia="fi-FI" w:bidi="ar-SA"/>
    </w:rPr>
  </w:style>
  <w:style w:type="character" w:customStyle="1" w:styleId="Calibri14Char">
    <w:name w:val="Calibri 14 Char"/>
    <w:link w:val="Calibri14"/>
    <w:rsid w:val="001C6F02"/>
    <w:rPr>
      <w:rFonts w:ascii="Calibri" w:hAnsi="Calibri" w:cs="Arial"/>
      <w:iCs/>
      <w:color w:val="000000"/>
      <w:sz w:val="28"/>
      <w:szCs w:val="28"/>
      <w:lang w:val="fi-FI" w:eastAsia="fi-FI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eJuSa\My%20Documents\PEJUSA\JAMK_opinnayte_kansilehtijne\Oppari_kansilehdet_2009\JAMKOPINNAYTE_KANSILEHTI_SUOM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06985-636D-4E51-B55B-34B8E55FB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JAMKOPINNAYTE_KANSILEHTI_SUOMI.dot</Template>
  <TotalTime>7</TotalTime>
  <Pages>2</Pages>
  <Words>48</Words>
  <Characters>423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jypoly.fi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jamkad</dc:creator>
  <cp:keywords/>
  <dc:description/>
  <cp:lastModifiedBy>test user</cp:lastModifiedBy>
  <cp:revision>6</cp:revision>
  <cp:lastPrinted>2009-05-18T07:29:00Z</cp:lastPrinted>
  <dcterms:created xsi:type="dcterms:W3CDTF">2017-09-19T11:46:00Z</dcterms:created>
  <dcterms:modified xsi:type="dcterms:W3CDTF">2021-05-11T09:48:00Z</dcterms:modified>
</cp:coreProperties>
</file>