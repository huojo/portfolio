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EE78" w14:textId="77777777" w:rsidR="00FE077E" w:rsidRDefault="00FE077E" w:rsidP="002E04D2">
      <w:pPr>
        <w:pStyle w:val="KansiLehti"/>
      </w:pPr>
    </w:p>
    <w:p w14:paraId="1EC24A63" w14:textId="77777777" w:rsidR="001C60EC" w:rsidRDefault="001C60EC" w:rsidP="002E04D2">
      <w:pPr>
        <w:jc w:val="center"/>
      </w:pPr>
    </w:p>
    <w:p w14:paraId="1EAC74CF" w14:textId="77777777" w:rsidR="001C60EC" w:rsidRDefault="001C60EC" w:rsidP="002E04D2">
      <w:pPr>
        <w:jc w:val="center"/>
      </w:pPr>
    </w:p>
    <w:p w14:paraId="5909EF8E" w14:textId="77777777" w:rsidR="001C60EC" w:rsidRDefault="001C60EC" w:rsidP="002E04D2">
      <w:pPr>
        <w:jc w:val="center"/>
      </w:pPr>
    </w:p>
    <w:p w14:paraId="6D3809ED" w14:textId="77777777" w:rsidR="001C60EC" w:rsidRDefault="001C60EC" w:rsidP="002E04D2">
      <w:pPr>
        <w:jc w:val="center"/>
      </w:pPr>
    </w:p>
    <w:p w14:paraId="19E1C628" w14:textId="77777777" w:rsidR="001C60EC" w:rsidRDefault="001C60EC" w:rsidP="002E04D2">
      <w:pPr>
        <w:jc w:val="center"/>
      </w:pPr>
    </w:p>
    <w:p w14:paraId="057BA628" w14:textId="77777777" w:rsidR="001C60EC" w:rsidRDefault="001C60EC" w:rsidP="002E04D2">
      <w:pPr>
        <w:jc w:val="center"/>
      </w:pPr>
    </w:p>
    <w:p w14:paraId="73A1F3CA" w14:textId="77777777" w:rsidR="001C60EC" w:rsidRDefault="001C60EC" w:rsidP="002E04D2">
      <w:pPr>
        <w:jc w:val="center"/>
      </w:pPr>
    </w:p>
    <w:p w14:paraId="2712937B" w14:textId="77777777" w:rsidR="001C60EC" w:rsidRDefault="001C60EC" w:rsidP="002E04D2">
      <w:pPr>
        <w:jc w:val="center"/>
      </w:pPr>
    </w:p>
    <w:p w14:paraId="0EB09C58" w14:textId="77777777" w:rsidR="001C60EC" w:rsidRDefault="001C60EC" w:rsidP="002E04D2">
      <w:pPr>
        <w:jc w:val="center"/>
      </w:pPr>
    </w:p>
    <w:p w14:paraId="286A9A76" w14:textId="77777777" w:rsidR="001C60EC" w:rsidRDefault="001C60EC" w:rsidP="002E04D2">
      <w:pPr>
        <w:jc w:val="center"/>
      </w:pPr>
    </w:p>
    <w:p w14:paraId="1CB46714" w14:textId="77777777" w:rsidR="001C60EC" w:rsidRDefault="001C60EC" w:rsidP="002E04D2">
      <w:pPr>
        <w:jc w:val="center"/>
      </w:pPr>
    </w:p>
    <w:p w14:paraId="4FE3254F" w14:textId="77777777" w:rsidR="001C60EC" w:rsidRPr="001C60EC" w:rsidRDefault="001C60EC" w:rsidP="002E04D2">
      <w:pPr>
        <w:jc w:val="center"/>
      </w:pPr>
    </w:p>
    <w:p w14:paraId="581B26A2" w14:textId="77777777" w:rsidR="007B60E1" w:rsidRDefault="0013166A" w:rsidP="001C6F02">
      <w:pPr>
        <w:pStyle w:val="Calibri26"/>
        <w:jc w:val="center"/>
      </w:pPr>
      <w:r>
        <w:t>Linux perusteet</w:t>
      </w:r>
      <w:r w:rsidR="00DF0A31">
        <w:t xml:space="preserve"> [TT</w:t>
      </w:r>
      <w:r>
        <w:t>C1040</w:t>
      </w:r>
      <w:r w:rsidR="00DF0A31">
        <w:t>]</w:t>
      </w:r>
    </w:p>
    <w:p w14:paraId="24A5F403" w14:textId="77777777" w:rsidR="007B60E1" w:rsidRDefault="007B60E1" w:rsidP="001C6F02">
      <w:pPr>
        <w:pStyle w:val="Calibri26"/>
        <w:jc w:val="center"/>
      </w:pPr>
    </w:p>
    <w:p w14:paraId="0D8EE4CB" w14:textId="5ED5B1C9" w:rsidR="00DF0A31" w:rsidRDefault="00DF0A31" w:rsidP="001C6F02">
      <w:pPr>
        <w:pStyle w:val="Calibri26"/>
        <w:jc w:val="center"/>
      </w:pPr>
      <w:r>
        <w:t>h</w:t>
      </w:r>
      <w:r w:rsidR="007B60E1">
        <w:t xml:space="preserve">arjoitus </w:t>
      </w:r>
      <w:r w:rsidR="00AA7360">
        <w:t>11</w:t>
      </w:r>
    </w:p>
    <w:p w14:paraId="3DEC0116" w14:textId="77777777" w:rsidR="002E04D2" w:rsidRPr="00EC35A2" w:rsidRDefault="002E04D2" w:rsidP="001C6F02">
      <w:pPr>
        <w:pStyle w:val="Calibri26"/>
        <w:jc w:val="center"/>
      </w:pPr>
      <w:r>
        <w:br/>
      </w:r>
      <w:r w:rsidR="00EC35A2">
        <w:rPr>
          <w:noProof/>
          <w:lang w:val="en-GB" w:eastAsia="en-GB"/>
        </w:rPr>
        <w:drawing>
          <wp:inline distT="0" distB="0" distL="0" distR="0" wp14:anchorId="2C73848D" wp14:editId="66B0EFCF">
            <wp:extent cx="1219200" cy="1182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7928" cy="1191136"/>
                    </a:xfrm>
                    <a:prstGeom prst="rect">
                      <a:avLst/>
                    </a:prstGeom>
                  </pic:spPr>
                </pic:pic>
              </a:graphicData>
            </a:graphic>
          </wp:inline>
        </w:drawing>
      </w:r>
    </w:p>
    <w:p w14:paraId="21F26B75" w14:textId="77777777" w:rsidR="00FE077E" w:rsidRPr="00F00FC7" w:rsidRDefault="00FE077E" w:rsidP="00DF0A31">
      <w:pPr>
        <w:pStyle w:val="KansiLehti"/>
        <w:jc w:val="left"/>
        <w:rPr>
          <w:rFonts w:ascii="Calibri" w:hAnsi="Calibri"/>
          <w:sz w:val="44"/>
          <w:szCs w:val="44"/>
        </w:rPr>
      </w:pPr>
    </w:p>
    <w:p w14:paraId="6C111F66" w14:textId="77777777" w:rsidR="00FE077E" w:rsidRPr="00F00FC7" w:rsidRDefault="00FE077E" w:rsidP="002E04D2">
      <w:pPr>
        <w:pStyle w:val="KansiLehti"/>
        <w:rPr>
          <w:rFonts w:ascii="Calibri" w:hAnsi="Calibri"/>
          <w:color w:val="000000"/>
        </w:rPr>
      </w:pPr>
    </w:p>
    <w:p w14:paraId="67EE7939" w14:textId="77777777" w:rsidR="00FE077E" w:rsidRPr="00F00FC7" w:rsidRDefault="00FE077E" w:rsidP="002E04D2">
      <w:pPr>
        <w:pStyle w:val="KansiLehti"/>
        <w:rPr>
          <w:rFonts w:ascii="Calibri" w:hAnsi="Calibri"/>
          <w:color w:val="000000"/>
        </w:rPr>
      </w:pPr>
    </w:p>
    <w:p w14:paraId="42AD7292" w14:textId="6573BAAF" w:rsidR="00FE077E" w:rsidRPr="004145C6" w:rsidRDefault="00024C03" w:rsidP="001C6F02">
      <w:pPr>
        <w:pStyle w:val="Calibri18"/>
        <w:jc w:val="center"/>
      </w:pPr>
      <w:r>
        <w:t>Maarit Salo</w:t>
      </w:r>
    </w:p>
    <w:p w14:paraId="13113657" w14:textId="77777777" w:rsidR="00FE077E" w:rsidRPr="00F00FC7" w:rsidRDefault="00FE077E" w:rsidP="002E04D2">
      <w:pPr>
        <w:pStyle w:val="KansiLehti"/>
        <w:rPr>
          <w:rFonts w:ascii="Calibri" w:hAnsi="Calibri"/>
          <w:bCs/>
          <w:color w:val="000000"/>
        </w:rPr>
      </w:pPr>
    </w:p>
    <w:p w14:paraId="165E5F48" w14:textId="77777777" w:rsidR="00FE077E" w:rsidRDefault="00FE077E" w:rsidP="002E04D2">
      <w:pPr>
        <w:pStyle w:val="KansiLehti"/>
        <w:rPr>
          <w:rFonts w:ascii="Calibri" w:hAnsi="Calibri"/>
          <w:bCs/>
          <w:color w:val="000000"/>
        </w:rPr>
      </w:pPr>
    </w:p>
    <w:p w14:paraId="3D79FF0F" w14:textId="77777777" w:rsidR="007B60E1" w:rsidRDefault="007B60E1" w:rsidP="007B60E1"/>
    <w:p w14:paraId="0C3ABB3E" w14:textId="77777777" w:rsidR="007B60E1" w:rsidRDefault="007B60E1" w:rsidP="007B60E1"/>
    <w:p w14:paraId="442DF65E" w14:textId="77777777" w:rsidR="007B60E1" w:rsidRPr="007B60E1" w:rsidRDefault="007B60E1" w:rsidP="007B60E1"/>
    <w:p w14:paraId="32513A82" w14:textId="542D291F" w:rsidR="007B60E1" w:rsidRDefault="00024C03" w:rsidP="007B60E1">
      <w:pPr>
        <w:pStyle w:val="KansiLehti"/>
        <w:rPr>
          <w:rFonts w:ascii="Calibri" w:hAnsi="Calibri"/>
          <w:bCs/>
          <w:color w:val="000000"/>
        </w:rPr>
      </w:pPr>
      <w:r>
        <w:rPr>
          <w:rFonts w:ascii="Calibri" w:hAnsi="Calibri"/>
          <w:bCs/>
          <w:color w:val="000000"/>
        </w:rPr>
        <w:t>17.11.2021</w:t>
      </w:r>
    </w:p>
    <w:p w14:paraId="713E5634" w14:textId="77777777" w:rsidR="007B60E1" w:rsidRDefault="007B60E1" w:rsidP="007B60E1"/>
    <w:p w14:paraId="7F7E05F1" w14:textId="77777777" w:rsidR="007B60E1" w:rsidRDefault="007B60E1" w:rsidP="007B60E1"/>
    <w:p w14:paraId="20B6F4E6" w14:textId="77777777" w:rsidR="007B60E1" w:rsidRDefault="007B60E1" w:rsidP="007B60E1"/>
    <w:p w14:paraId="4C73F877" w14:textId="2E115A07" w:rsidR="008948EC" w:rsidRPr="00C37D14" w:rsidRDefault="007B60E1" w:rsidP="008948EC">
      <w:pPr>
        <w:numPr>
          <w:ilvl w:val="0"/>
          <w:numId w:val="1"/>
        </w:numPr>
        <w:shd w:val="clear" w:color="auto" w:fill="FCFCFC"/>
        <w:spacing w:before="100" w:beforeAutospacing="1" w:after="240" w:line="480" w:lineRule="atLeast"/>
        <w:ind w:left="1080"/>
        <w:rPr>
          <w:rStyle w:val="Voimakas"/>
          <w:rFonts w:ascii="Lato" w:hAnsi="Lato"/>
          <w:b w:val="0"/>
          <w:bCs w:val="0"/>
          <w:color w:val="404040"/>
          <w:lang w:val="en-US"/>
        </w:rPr>
      </w:pPr>
      <w:r w:rsidRPr="00E45B1A">
        <w:rPr>
          <w:lang w:val="en-US"/>
        </w:rPr>
        <w:br w:type="page"/>
      </w:r>
      <w:r w:rsidR="008948EC" w:rsidRPr="00E45B1A">
        <w:rPr>
          <w:rStyle w:val="Voimakas"/>
          <w:rFonts w:ascii="Lato" w:hAnsi="Lato"/>
          <w:color w:val="404040"/>
          <w:lang w:val="en-US"/>
        </w:rPr>
        <w:lastRenderedPageBreak/>
        <w:t>How do you stop SSH service with systemd and make sure it won't start during system bootup? Do this task and verify it by booting the system. (Important: do not do this if you are using VLE environment, but rathe</w:t>
      </w:r>
      <w:r w:rsidR="00C47456">
        <w:rPr>
          <w:rStyle w:val="Voimakas"/>
          <w:rFonts w:ascii="Lato" w:hAnsi="Lato"/>
          <w:color w:val="404040"/>
          <w:lang w:val="en-US"/>
        </w:rPr>
        <w:t>r</w:t>
      </w:r>
      <w:r w:rsidR="008948EC" w:rsidRPr="00E45B1A">
        <w:rPr>
          <w:rStyle w:val="Voimakas"/>
          <w:rFonts w:ascii="Lato" w:hAnsi="Lato"/>
          <w:color w:val="404040"/>
          <w:lang w:val="en-US"/>
        </w:rPr>
        <w:t xml:space="preserve"> only write how you would do this!)</w:t>
      </w:r>
    </w:p>
    <w:p w14:paraId="6AB79695" w14:textId="579E3EF5" w:rsidR="00C37D14" w:rsidRDefault="00607CAF" w:rsidP="00C37D14">
      <w:pPr>
        <w:shd w:val="clear" w:color="auto" w:fill="FCFCFC"/>
        <w:spacing w:before="100" w:beforeAutospacing="1" w:after="240" w:line="480" w:lineRule="atLeast"/>
        <w:rPr>
          <w:rFonts w:ascii="Lato" w:hAnsi="Lato"/>
          <w:color w:val="404040"/>
          <w:lang w:val="en-US"/>
        </w:rPr>
      </w:pPr>
      <w:r>
        <w:rPr>
          <w:rFonts w:ascii="Lato" w:hAnsi="Lato"/>
          <w:color w:val="404040"/>
          <w:lang w:val="en-US"/>
        </w:rPr>
        <w:t>systemctl stop ssh.service</w:t>
      </w:r>
    </w:p>
    <w:p w14:paraId="6CE231D1" w14:textId="2F93BF78" w:rsidR="00607CAF" w:rsidRPr="00E45B1A" w:rsidRDefault="00607CAF" w:rsidP="00C37D14">
      <w:pPr>
        <w:shd w:val="clear" w:color="auto" w:fill="FCFCFC"/>
        <w:spacing w:before="100" w:beforeAutospacing="1" w:after="240" w:line="480" w:lineRule="atLeast"/>
        <w:rPr>
          <w:rFonts w:ascii="Lato" w:hAnsi="Lato"/>
          <w:color w:val="404040"/>
          <w:lang w:val="en-US"/>
        </w:rPr>
      </w:pPr>
      <w:r>
        <w:rPr>
          <w:rFonts w:ascii="Lato" w:hAnsi="Lato"/>
          <w:color w:val="404040"/>
          <w:lang w:val="en-US"/>
        </w:rPr>
        <w:t>systemctl disable ssh.service</w:t>
      </w:r>
    </w:p>
    <w:p w14:paraId="180FC31A" w14:textId="6A556D37" w:rsidR="008948EC" w:rsidRPr="00D5627C" w:rsidRDefault="008948EC" w:rsidP="008948EC">
      <w:pPr>
        <w:numPr>
          <w:ilvl w:val="0"/>
          <w:numId w:val="1"/>
        </w:numPr>
        <w:shd w:val="clear" w:color="auto" w:fill="FCFCFC"/>
        <w:spacing w:before="100" w:beforeAutospacing="1" w:after="240" w:line="480" w:lineRule="atLeast"/>
        <w:ind w:left="1080"/>
        <w:rPr>
          <w:rStyle w:val="Voimakas"/>
          <w:rFonts w:ascii="Lato" w:hAnsi="Lato"/>
          <w:b w:val="0"/>
          <w:bCs w:val="0"/>
          <w:color w:val="404040"/>
          <w:lang w:val="en-US"/>
        </w:rPr>
      </w:pPr>
      <w:r w:rsidRPr="00E45B1A">
        <w:rPr>
          <w:rStyle w:val="Voimakas"/>
          <w:rFonts w:ascii="Lato" w:hAnsi="Lato"/>
          <w:color w:val="404040"/>
          <w:lang w:val="en-US"/>
        </w:rPr>
        <w:t>Create a scheduled task with systemd which writes date command output into the file date.txt on user's home directory every two minutes on current day each week. For example if now is tuesday, date information will be written on every tuesday on every week.</w:t>
      </w:r>
    </w:p>
    <w:p w14:paraId="6A4BD695" w14:textId="4335D6EE" w:rsidR="00D5627C" w:rsidRDefault="00A477FC" w:rsidP="00D5627C">
      <w:pPr>
        <w:shd w:val="clear" w:color="auto" w:fill="FCFCFC"/>
        <w:spacing w:before="100" w:beforeAutospacing="1" w:after="240" w:line="480" w:lineRule="atLeast"/>
        <w:ind w:left="720"/>
        <w:rPr>
          <w:rStyle w:val="Voimakas"/>
          <w:rFonts w:ascii="Lato" w:hAnsi="Lato"/>
          <w:b w:val="0"/>
          <w:bCs w:val="0"/>
          <w:color w:val="404040"/>
          <w:lang w:val="en-US"/>
        </w:rPr>
      </w:pPr>
      <w:r>
        <w:rPr>
          <w:rFonts w:ascii="Lato" w:hAnsi="Lato"/>
          <w:noProof/>
          <w:color w:val="404040"/>
          <w:lang w:val="en-US"/>
        </w:rPr>
        <w:drawing>
          <wp:inline distT="0" distB="0" distL="0" distR="0" wp14:anchorId="6339F37E" wp14:editId="2D772749">
            <wp:extent cx="5384800" cy="1101861"/>
            <wp:effectExtent l="0" t="0" r="6350" b="3175"/>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pic:nvPicPr>
                  <pic:blipFill>
                    <a:blip r:embed="rId9">
                      <a:extLst>
                        <a:ext uri="{28A0092B-C50C-407E-A947-70E740481C1C}">
                          <a14:useLocalDpi xmlns:a14="http://schemas.microsoft.com/office/drawing/2010/main" val="0"/>
                        </a:ext>
                      </a:extLst>
                    </a:blip>
                    <a:stretch>
                      <a:fillRect/>
                    </a:stretch>
                  </pic:blipFill>
                  <pic:spPr>
                    <a:xfrm>
                      <a:off x="0" y="0"/>
                      <a:ext cx="5388627" cy="1102644"/>
                    </a:xfrm>
                    <a:prstGeom prst="rect">
                      <a:avLst/>
                    </a:prstGeom>
                  </pic:spPr>
                </pic:pic>
              </a:graphicData>
            </a:graphic>
          </wp:inline>
        </w:drawing>
      </w:r>
    </w:p>
    <w:p w14:paraId="03833C03" w14:textId="5331DD49" w:rsidR="00492706" w:rsidRPr="001A719E" w:rsidRDefault="00492706" w:rsidP="00D5627C">
      <w:pPr>
        <w:shd w:val="clear" w:color="auto" w:fill="FCFCFC"/>
        <w:spacing w:before="100" w:beforeAutospacing="1" w:after="240" w:line="480" w:lineRule="atLeast"/>
        <w:ind w:left="720"/>
        <w:rPr>
          <w:rStyle w:val="Voimakas"/>
          <w:rFonts w:ascii="Lato" w:hAnsi="Lato"/>
          <w:b w:val="0"/>
          <w:bCs w:val="0"/>
          <w:color w:val="404040"/>
          <w:lang w:val="en-US"/>
        </w:rPr>
      </w:pPr>
      <w:r>
        <w:rPr>
          <w:rStyle w:val="Voimakas"/>
          <w:rFonts w:ascii="Lato" w:hAnsi="Lato"/>
          <w:b w:val="0"/>
          <w:bCs w:val="0"/>
          <w:color w:val="404040"/>
          <w:lang w:val="en-US"/>
        </w:rPr>
        <w:t>write_date.service</w:t>
      </w:r>
    </w:p>
    <w:p w14:paraId="76508EB6" w14:textId="6768D7AF" w:rsidR="001A719E" w:rsidRDefault="001A719E" w:rsidP="001A719E">
      <w:pPr>
        <w:shd w:val="clear" w:color="auto" w:fill="FCFCFC"/>
        <w:spacing w:before="100" w:beforeAutospacing="1" w:after="240" w:line="480" w:lineRule="atLeast"/>
        <w:ind w:left="720"/>
        <w:rPr>
          <w:rFonts w:ascii="Lato" w:hAnsi="Lato"/>
          <w:color w:val="404040"/>
          <w:lang w:val="en-US"/>
        </w:rPr>
      </w:pPr>
      <w:r>
        <w:rPr>
          <w:rFonts w:ascii="Lato" w:hAnsi="Lato"/>
          <w:noProof/>
          <w:color w:val="404040"/>
          <w:lang w:val="en-US"/>
        </w:rPr>
        <w:drawing>
          <wp:inline distT="0" distB="0" distL="0" distR="0" wp14:anchorId="4AF7A72E" wp14:editId="17EFBF6B">
            <wp:extent cx="5404128" cy="952549"/>
            <wp:effectExtent l="0" t="0" r="6350" b="0"/>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pic:nvPicPr>
                  <pic:blipFill>
                    <a:blip r:embed="rId10">
                      <a:extLst>
                        <a:ext uri="{28A0092B-C50C-407E-A947-70E740481C1C}">
                          <a14:useLocalDpi xmlns:a14="http://schemas.microsoft.com/office/drawing/2010/main" val="0"/>
                        </a:ext>
                      </a:extLst>
                    </a:blip>
                    <a:stretch>
                      <a:fillRect/>
                    </a:stretch>
                  </pic:blipFill>
                  <pic:spPr>
                    <a:xfrm>
                      <a:off x="0" y="0"/>
                      <a:ext cx="5404128" cy="952549"/>
                    </a:xfrm>
                    <a:prstGeom prst="rect">
                      <a:avLst/>
                    </a:prstGeom>
                  </pic:spPr>
                </pic:pic>
              </a:graphicData>
            </a:graphic>
          </wp:inline>
        </w:drawing>
      </w:r>
    </w:p>
    <w:p w14:paraId="3C2746D7" w14:textId="203AB3B9" w:rsidR="00206149" w:rsidRDefault="00CC46E9" w:rsidP="001A719E">
      <w:pPr>
        <w:shd w:val="clear" w:color="auto" w:fill="FCFCFC"/>
        <w:spacing w:before="100" w:beforeAutospacing="1" w:after="240" w:line="480" w:lineRule="atLeast"/>
        <w:ind w:left="720"/>
        <w:rPr>
          <w:rFonts w:ascii="Lato" w:hAnsi="Lato"/>
          <w:color w:val="404040"/>
          <w:lang w:val="en-US"/>
        </w:rPr>
      </w:pPr>
      <w:r>
        <w:rPr>
          <w:rFonts w:ascii="Lato" w:hAnsi="Lato"/>
          <w:color w:val="404040"/>
          <w:lang w:val="en-US"/>
        </w:rPr>
        <w:t>write_date.t</w:t>
      </w:r>
      <w:r w:rsidR="00206149">
        <w:rPr>
          <w:rFonts w:ascii="Lato" w:hAnsi="Lato"/>
          <w:color w:val="404040"/>
          <w:lang w:val="en-US"/>
        </w:rPr>
        <w:t>imer</w:t>
      </w:r>
    </w:p>
    <w:p w14:paraId="5DB5F6AA" w14:textId="0F439CC4" w:rsidR="00E818BE" w:rsidRDefault="00B84698" w:rsidP="006F14E1">
      <w:pPr>
        <w:shd w:val="clear" w:color="auto" w:fill="FCFCFC"/>
        <w:spacing w:before="100" w:beforeAutospacing="1" w:after="240" w:line="480" w:lineRule="atLeast"/>
        <w:ind w:left="720"/>
        <w:rPr>
          <w:rFonts w:ascii="Lato" w:hAnsi="Lato"/>
          <w:color w:val="404040"/>
          <w:lang w:val="en-US"/>
        </w:rPr>
      </w:pPr>
      <w:r>
        <w:rPr>
          <w:rFonts w:ascii="Lato" w:hAnsi="Lato"/>
          <w:noProof/>
          <w:color w:val="404040"/>
          <w:lang w:val="en-US"/>
        </w:rPr>
        <w:drawing>
          <wp:inline distT="0" distB="0" distL="0" distR="0" wp14:anchorId="56B00B54" wp14:editId="64C54FE6">
            <wp:extent cx="5410478" cy="488975"/>
            <wp:effectExtent l="0" t="0" r="0" b="6350"/>
            <wp:docPr id="7" name="Kuva 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teksti&#10;&#10;Kuvaus luotu automaattisesti"/>
                    <pic:cNvPicPr/>
                  </pic:nvPicPr>
                  <pic:blipFill>
                    <a:blip r:embed="rId11">
                      <a:extLst>
                        <a:ext uri="{28A0092B-C50C-407E-A947-70E740481C1C}">
                          <a14:useLocalDpi xmlns:a14="http://schemas.microsoft.com/office/drawing/2010/main" val="0"/>
                        </a:ext>
                      </a:extLst>
                    </a:blip>
                    <a:stretch>
                      <a:fillRect/>
                    </a:stretch>
                  </pic:blipFill>
                  <pic:spPr>
                    <a:xfrm>
                      <a:off x="0" y="0"/>
                      <a:ext cx="5410478" cy="488975"/>
                    </a:xfrm>
                    <a:prstGeom prst="rect">
                      <a:avLst/>
                    </a:prstGeom>
                  </pic:spPr>
                </pic:pic>
              </a:graphicData>
            </a:graphic>
          </wp:inline>
        </w:drawing>
      </w:r>
    </w:p>
    <w:p w14:paraId="2FE1B64A" w14:textId="57BCA346" w:rsidR="006F14E1" w:rsidRDefault="006F14E1" w:rsidP="006F14E1">
      <w:pPr>
        <w:shd w:val="clear" w:color="auto" w:fill="FCFCFC"/>
        <w:spacing w:before="100" w:beforeAutospacing="1" w:after="240" w:line="480" w:lineRule="atLeast"/>
        <w:ind w:left="720"/>
        <w:rPr>
          <w:rFonts w:ascii="Lato" w:hAnsi="Lato"/>
          <w:color w:val="404040"/>
          <w:lang w:val="en-US"/>
        </w:rPr>
      </w:pPr>
      <w:r>
        <w:rPr>
          <w:rFonts w:ascii="Lato" w:hAnsi="Lato"/>
          <w:color w:val="404040"/>
          <w:lang w:val="en-US"/>
        </w:rPr>
        <w:t>Laitetaan päälle</w:t>
      </w:r>
    </w:p>
    <w:p w14:paraId="7AD0A0B3" w14:textId="12DAFE2A" w:rsidR="006F14E1" w:rsidRDefault="006F14E1" w:rsidP="006F14E1">
      <w:pPr>
        <w:shd w:val="clear" w:color="auto" w:fill="FCFCFC"/>
        <w:spacing w:before="100" w:beforeAutospacing="1" w:after="240" w:line="480" w:lineRule="atLeast"/>
        <w:ind w:left="720"/>
        <w:rPr>
          <w:rFonts w:ascii="Lato" w:hAnsi="Lato"/>
          <w:color w:val="404040"/>
          <w:lang w:val="en-US"/>
        </w:rPr>
      </w:pPr>
      <w:r>
        <w:rPr>
          <w:rFonts w:ascii="Lato" w:hAnsi="Lato"/>
          <w:noProof/>
          <w:color w:val="404040"/>
          <w:lang w:val="en-US"/>
        </w:rPr>
        <w:drawing>
          <wp:inline distT="0" distB="0" distL="0" distR="0" wp14:anchorId="5599FCD4" wp14:editId="0687D515">
            <wp:extent cx="5485524" cy="323850"/>
            <wp:effectExtent l="0" t="0" r="127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6245" cy="328616"/>
                    </a:xfrm>
                    <a:prstGeom prst="rect">
                      <a:avLst/>
                    </a:prstGeom>
                  </pic:spPr>
                </pic:pic>
              </a:graphicData>
            </a:graphic>
          </wp:inline>
        </w:drawing>
      </w:r>
    </w:p>
    <w:p w14:paraId="76553BBD" w14:textId="21EE4816" w:rsidR="006F14E1" w:rsidRDefault="006F14E1" w:rsidP="006F14E1">
      <w:pPr>
        <w:shd w:val="clear" w:color="auto" w:fill="FCFCFC"/>
        <w:spacing w:before="100" w:beforeAutospacing="1" w:after="240" w:line="480" w:lineRule="atLeast"/>
        <w:ind w:left="720"/>
        <w:rPr>
          <w:rFonts w:ascii="Lato" w:hAnsi="Lato"/>
          <w:color w:val="404040"/>
          <w:lang w:val="en-US"/>
        </w:rPr>
      </w:pPr>
      <w:r>
        <w:rPr>
          <w:rFonts w:ascii="Lato" w:hAnsi="Lato"/>
          <w:color w:val="404040"/>
          <w:lang w:val="en-US"/>
        </w:rPr>
        <w:lastRenderedPageBreak/>
        <w:t>Tuntuu toimivan oikein</w:t>
      </w:r>
      <w:r w:rsidR="00C76948">
        <w:rPr>
          <w:rFonts w:ascii="Lato" w:hAnsi="Lato"/>
          <w:color w:val="404040"/>
          <w:lang w:val="en-US"/>
        </w:rPr>
        <w:t>.</w:t>
      </w:r>
    </w:p>
    <w:p w14:paraId="4D5028D1" w14:textId="1D0A3E17" w:rsidR="00662236" w:rsidRDefault="00662236" w:rsidP="006F14E1">
      <w:pPr>
        <w:shd w:val="clear" w:color="auto" w:fill="FCFCFC"/>
        <w:spacing w:before="100" w:beforeAutospacing="1" w:after="240" w:line="480" w:lineRule="atLeast"/>
        <w:ind w:left="720"/>
        <w:rPr>
          <w:rFonts w:ascii="Lato" w:hAnsi="Lato"/>
          <w:color w:val="404040"/>
          <w:lang w:val="en-US"/>
        </w:rPr>
      </w:pPr>
      <w:r>
        <w:rPr>
          <w:rFonts w:ascii="Lato" w:hAnsi="Lato"/>
          <w:noProof/>
          <w:color w:val="404040"/>
          <w:lang w:val="en-US"/>
        </w:rPr>
        <w:drawing>
          <wp:inline distT="0" distB="0" distL="0" distR="0" wp14:anchorId="5AD96498" wp14:editId="28CB9ADE">
            <wp:extent cx="2495678" cy="1409772"/>
            <wp:effectExtent l="0" t="0" r="0" b="0"/>
            <wp:docPr id="9" name="Kuva 9"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10;&#10;Kuvaus luotu automaattisesti"/>
                    <pic:cNvPicPr/>
                  </pic:nvPicPr>
                  <pic:blipFill>
                    <a:blip r:embed="rId13">
                      <a:extLst>
                        <a:ext uri="{28A0092B-C50C-407E-A947-70E740481C1C}">
                          <a14:useLocalDpi xmlns:a14="http://schemas.microsoft.com/office/drawing/2010/main" val="0"/>
                        </a:ext>
                      </a:extLst>
                    </a:blip>
                    <a:stretch>
                      <a:fillRect/>
                    </a:stretch>
                  </pic:blipFill>
                  <pic:spPr>
                    <a:xfrm>
                      <a:off x="0" y="0"/>
                      <a:ext cx="2495678" cy="1409772"/>
                    </a:xfrm>
                    <a:prstGeom prst="rect">
                      <a:avLst/>
                    </a:prstGeom>
                  </pic:spPr>
                </pic:pic>
              </a:graphicData>
            </a:graphic>
          </wp:inline>
        </w:drawing>
      </w:r>
    </w:p>
    <w:p w14:paraId="2CFCAF21" w14:textId="012D5DC0" w:rsidR="00D56D26" w:rsidRPr="00D56D26" w:rsidRDefault="00D56D26" w:rsidP="006F14E1">
      <w:pPr>
        <w:shd w:val="clear" w:color="auto" w:fill="FCFCFC"/>
        <w:spacing w:before="100" w:beforeAutospacing="1" w:after="240" w:line="480" w:lineRule="atLeast"/>
        <w:ind w:left="720"/>
        <w:rPr>
          <w:rFonts w:ascii="Lato" w:hAnsi="Lato"/>
          <w:color w:val="404040"/>
        </w:rPr>
      </w:pPr>
      <w:r w:rsidRPr="00D56D26">
        <w:rPr>
          <w:rFonts w:ascii="Lato" w:hAnsi="Lato"/>
          <w:color w:val="404040"/>
        </w:rPr>
        <w:t>date.txt:ssä on k</w:t>
      </w:r>
      <w:r>
        <w:rPr>
          <w:rFonts w:ascii="Lato" w:hAnsi="Lato"/>
          <w:color w:val="404040"/>
        </w:rPr>
        <w:t>ivasti aikatietoja</w:t>
      </w:r>
    </w:p>
    <w:p w14:paraId="2FBC7611" w14:textId="0AC449CF" w:rsidR="008948EC" w:rsidRPr="008A18FE" w:rsidRDefault="008948EC" w:rsidP="008948EC">
      <w:pPr>
        <w:numPr>
          <w:ilvl w:val="0"/>
          <w:numId w:val="1"/>
        </w:numPr>
        <w:shd w:val="clear" w:color="auto" w:fill="FCFCFC"/>
        <w:spacing w:before="100" w:beforeAutospacing="1" w:after="240" w:line="480" w:lineRule="atLeast"/>
        <w:ind w:left="1080"/>
        <w:rPr>
          <w:rStyle w:val="Voimakas"/>
          <w:rFonts w:ascii="Lato" w:hAnsi="Lato"/>
          <w:b w:val="0"/>
          <w:bCs w:val="0"/>
          <w:color w:val="404040"/>
          <w:lang w:val="en-US"/>
        </w:rPr>
      </w:pPr>
      <w:r w:rsidRPr="00E45B1A">
        <w:rPr>
          <w:rStyle w:val="Voimakas"/>
          <w:rFonts w:ascii="Lato" w:hAnsi="Lato"/>
          <w:color w:val="404040"/>
          <w:lang w:val="en-US"/>
        </w:rPr>
        <w:t>Check help for systemctl command. How can you only list enabled unit files that are services?</w:t>
      </w:r>
    </w:p>
    <w:p w14:paraId="27503D9A" w14:textId="38CCAAC6" w:rsidR="008A18FE" w:rsidRDefault="002B6FFD" w:rsidP="008A18FE">
      <w:pPr>
        <w:shd w:val="clear" w:color="auto" w:fill="FCFCFC"/>
        <w:spacing w:before="100" w:beforeAutospacing="1" w:after="240" w:line="480" w:lineRule="atLeast"/>
        <w:ind w:left="720"/>
        <w:rPr>
          <w:rFonts w:ascii="Lato" w:hAnsi="Lato"/>
          <w:color w:val="404040"/>
          <w:lang w:val="en-US"/>
        </w:rPr>
      </w:pPr>
      <w:r>
        <w:rPr>
          <w:rFonts w:ascii="Lato" w:hAnsi="Lato"/>
          <w:noProof/>
          <w:color w:val="404040"/>
          <w:lang w:val="en-US"/>
        </w:rPr>
        <w:drawing>
          <wp:inline distT="0" distB="0" distL="0" distR="0" wp14:anchorId="3D86D690" wp14:editId="2384CD82">
            <wp:extent cx="5530850" cy="1476855"/>
            <wp:effectExtent l="0" t="0" r="0" b="9525"/>
            <wp:docPr id="10" name="Kuva 10"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descr="Kuva, joka sisältää kohteen teksti&#10;&#10;Kuvaus luotu automaattisesti"/>
                    <pic:cNvPicPr/>
                  </pic:nvPicPr>
                  <pic:blipFill>
                    <a:blip r:embed="rId14">
                      <a:extLst>
                        <a:ext uri="{28A0092B-C50C-407E-A947-70E740481C1C}">
                          <a14:useLocalDpi xmlns:a14="http://schemas.microsoft.com/office/drawing/2010/main" val="0"/>
                        </a:ext>
                      </a:extLst>
                    </a:blip>
                    <a:stretch>
                      <a:fillRect/>
                    </a:stretch>
                  </pic:blipFill>
                  <pic:spPr>
                    <a:xfrm>
                      <a:off x="0" y="0"/>
                      <a:ext cx="5551923" cy="1482482"/>
                    </a:xfrm>
                    <a:prstGeom prst="rect">
                      <a:avLst/>
                    </a:prstGeom>
                  </pic:spPr>
                </pic:pic>
              </a:graphicData>
            </a:graphic>
          </wp:inline>
        </w:drawing>
      </w:r>
    </w:p>
    <w:p w14:paraId="6518FD04" w14:textId="663D34D9" w:rsidR="0008338A" w:rsidRPr="00E45B1A" w:rsidRDefault="00290B56" w:rsidP="008B6751">
      <w:pPr>
        <w:shd w:val="clear" w:color="auto" w:fill="FCFCFC"/>
        <w:spacing w:before="100" w:beforeAutospacing="1" w:after="240" w:line="480" w:lineRule="atLeast"/>
        <w:ind w:left="720"/>
        <w:rPr>
          <w:rFonts w:ascii="Lato" w:hAnsi="Lato"/>
          <w:color w:val="404040"/>
          <w:lang w:val="en-US"/>
        </w:rPr>
      </w:pPr>
      <w:r>
        <w:rPr>
          <w:rFonts w:ascii="Lato" w:hAnsi="Lato"/>
          <w:color w:val="404040"/>
          <w:lang w:val="en-US"/>
        </w:rPr>
        <w:t>53 tässä koneessa.</w:t>
      </w:r>
    </w:p>
    <w:p w14:paraId="6C0A37CD" w14:textId="3C2E24E1" w:rsidR="008948EC" w:rsidRPr="00A16288" w:rsidRDefault="008948EC" w:rsidP="008948EC">
      <w:pPr>
        <w:numPr>
          <w:ilvl w:val="0"/>
          <w:numId w:val="1"/>
        </w:numPr>
        <w:shd w:val="clear" w:color="auto" w:fill="FCFCFC"/>
        <w:spacing w:before="100" w:beforeAutospacing="1" w:after="240" w:line="480" w:lineRule="atLeast"/>
        <w:ind w:left="1080"/>
        <w:rPr>
          <w:rStyle w:val="Voimakas"/>
          <w:rFonts w:ascii="Lato" w:hAnsi="Lato"/>
          <w:b w:val="0"/>
          <w:bCs w:val="0"/>
          <w:color w:val="404040"/>
          <w:lang w:val="en-US"/>
        </w:rPr>
      </w:pPr>
      <w:r w:rsidRPr="00E45B1A">
        <w:rPr>
          <w:rStyle w:val="Voimakas"/>
          <w:rFonts w:ascii="Lato" w:hAnsi="Lato"/>
          <w:color w:val="404040"/>
          <w:lang w:val="en-US"/>
        </w:rPr>
        <w:t>Install Apache2 web server to your Ubuntu with apt package management. With what name was this service installed as systemd service? Web server is started during system bootup by default and listens to port 80. Change systemd setting for this service so that it will not be started automatically during system bootup. Reboot the system and verify that web server has not been started (port 80 is not listened).</w:t>
      </w:r>
    </w:p>
    <w:p w14:paraId="0EDF19EE" w14:textId="1FF26574" w:rsidR="00754D0E" w:rsidRDefault="00147E6E" w:rsidP="00754D0E">
      <w:pPr>
        <w:shd w:val="clear" w:color="auto" w:fill="FCFCFC"/>
        <w:spacing w:before="100" w:beforeAutospacing="1" w:after="240" w:line="480" w:lineRule="atLeast"/>
        <w:ind w:left="720"/>
        <w:rPr>
          <w:rFonts w:ascii="Lato" w:hAnsi="Lato"/>
          <w:color w:val="404040"/>
          <w:lang w:val="en-US"/>
        </w:rPr>
      </w:pPr>
      <w:r>
        <w:rPr>
          <w:rFonts w:ascii="Lato" w:hAnsi="Lato"/>
          <w:noProof/>
          <w:color w:val="404040"/>
          <w:lang w:val="en-US"/>
        </w:rPr>
        <w:drawing>
          <wp:inline distT="0" distB="0" distL="0" distR="0" wp14:anchorId="7016A44A" wp14:editId="4CCF9CBC">
            <wp:extent cx="4248368" cy="1016052"/>
            <wp:effectExtent l="0" t="0" r="0" b="0"/>
            <wp:docPr id="11" name="Kuva 1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Kuva, joka sisältää kohteen teksti&#10;&#10;Kuvaus luotu automaattisesti"/>
                    <pic:cNvPicPr/>
                  </pic:nvPicPr>
                  <pic:blipFill>
                    <a:blip r:embed="rId15">
                      <a:extLst>
                        <a:ext uri="{28A0092B-C50C-407E-A947-70E740481C1C}">
                          <a14:useLocalDpi xmlns:a14="http://schemas.microsoft.com/office/drawing/2010/main" val="0"/>
                        </a:ext>
                      </a:extLst>
                    </a:blip>
                    <a:stretch>
                      <a:fillRect/>
                    </a:stretch>
                  </pic:blipFill>
                  <pic:spPr>
                    <a:xfrm>
                      <a:off x="0" y="0"/>
                      <a:ext cx="4248368" cy="1016052"/>
                    </a:xfrm>
                    <a:prstGeom prst="rect">
                      <a:avLst/>
                    </a:prstGeom>
                  </pic:spPr>
                </pic:pic>
              </a:graphicData>
            </a:graphic>
          </wp:inline>
        </w:drawing>
      </w:r>
    </w:p>
    <w:p w14:paraId="1276CEEF" w14:textId="7D873AA2" w:rsidR="006367AB" w:rsidRDefault="006367AB" w:rsidP="00A16288">
      <w:pPr>
        <w:shd w:val="clear" w:color="auto" w:fill="FCFCFC"/>
        <w:spacing w:before="100" w:beforeAutospacing="1" w:after="240" w:line="480" w:lineRule="atLeast"/>
        <w:ind w:left="720"/>
        <w:rPr>
          <w:rFonts w:ascii="Lato" w:hAnsi="Lato"/>
          <w:color w:val="404040"/>
          <w:lang w:val="en-US"/>
        </w:rPr>
      </w:pPr>
      <w:r>
        <w:rPr>
          <w:rFonts w:ascii="Lato" w:hAnsi="Lato"/>
          <w:noProof/>
          <w:color w:val="404040"/>
          <w:lang w:val="en-US"/>
        </w:rPr>
        <w:lastRenderedPageBreak/>
        <w:drawing>
          <wp:inline distT="0" distB="0" distL="0" distR="0" wp14:anchorId="16E00A1C" wp14:editId="6A9F54DB">
            <wp:extent cx="4908802" cy="463574"/>
            <wp:effectExtent l="0" t="0" r="6350" b="0"/>
            <wp:docPr id="12" name="Kuva 1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descr="Kuva, joka sisältää kohteen teksti&#10;&#10;Kuvaus luotu automaattisesti"/>
                    <pic:cNvPicPr/>
                  </pic:nvPicPr>
                  <pic:blipFill>
                    <a:blip r:embed="rId16">
                      <a:extLst>
                        <a:ext uri="{28A0092B-C50C-407E-A947-70E740481C1C}">
                          <a14:useLocalDpi xmlns:a14="http://schemas.microsoft.com/office/drawing/2010/main" val="0"/>
                        </a:ext>
                      </a:extLst>
                    </a:blip>
                    <a:stretch>
                      <a:fillRect/>
                    </a:stretch>
                  </pic:blipFill>
                  <pic:spPr>
                    <a:xfrm>
                      <a:off x="0" y="0"/>
                      <a:ext cx="4908802" cy="463574"/>
                    </a:xfrm>
                    <a:prstGeom prst="rect">
                      <a:avLst/>
                    </a:prstGeom>
                  </pic:spPr>
                </pic:pic>
              </a:graphicData>
            </a:graphic>
          </wp:inline>
        </w:drawing>
      </w:r>
    </w:p>
    <w:p w14:paraId="47E15A54" w14:textId="4B2A9B8A" w:rsidR="006367AB" w:rsidRDefault="006B2B4A" w:rsidP="00A16288">
      <w:pPr>
        <w:shd w:val="clear" w:color="auto" w:fill="FCFCFC"/>
        <w:spacing w:before="100" w:beforeAutospacing="1" w:after="240" w:line="480" w:lineRule="atLeast"/>
        <w:ind w:left="720"/>
        <w:rPr>
          <w:rFonts w:ascii="Lato" w:hAnsi="Lato"/>
          <w:color w:val="404040"/>
        </w:rPr>
      </w:pPr>
      <w:r w:rsidRPr="006B2B4A">
        <w:rPr>
          <w:rFonts w:ascii="Lato" w:hAnsi="Lato"/>
          <w:color w:val="404040"/>
        </w:rPr>
        <w:t>Systemd:ssä se asennettiin k</w:t>
      </w:r>
      <w:r>
        <w:rPr>
          <w:rFonts w:ascii="Lato" w:hAnsi="Lato"/>
          <w:color w:val="404040"/>
        </w:rPr>
        <w:t>uvaavasti nimelle apache2.service</w:t>
      </w:r>
    </w:p>
    <w:p w14:paraId="3C9DD699" w14:textId="6AD3EF37" w:rsidR="00754D0E" w:rsidRDefault="00754D0E" w:rsidP="00A16288">
      <w:pPr>
        <w:shd w:val="clear" w:color="auto" w:fill="FCFCFC"/>
        <w:spacing w:before="100" w:beforeAutospacing="1" w:after="240" w:line="480" w:lineRule="atLeast"/>
        <w:ind w:left="720"/>
        <w:rPr>
          <w:rFonts w:ascii="Lato" w:hAnsi="Lato"/>
          <w:color w:val="404040"/>
        </w:rPr>
      </w:pPr>
      <w:r>
        <w:rPr>
          <w:rFonts w:ascii="Lato" w:hAnsi="Lato"/>
          <w:noProof/>
          <w:color w:val="404040"/>
        </w:rPr>
        <w:drawing>
          <wp:inline distT="0" distB="0" distL="0" distR="0" wp14:anchorId="09DC95CB" wp14:editId="18AAC854">
            <wp:extent cx="4711700" cy="2099779"/>
            <wp:effectExtent l="0" t="0" r="0" b="0"/>
            <wp:docPr id="13" name="Kuva 1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Kuva, joka sisältää kohteen teksti&#10;&#10;Kuvaus luotu automaattisesti"/>
                    <pic:cNvPicPr/>
                  </pic:nvPicPr>
                  <pic:blipFill>
                    <a:blip r:embed="rId17">
                      <a:extLst>
                        <a:ext uri="{28A0092B-C50C-407E-A947-70E740481C1C}">
                          <a14:useLocalDpi xmlns:a14="http://schemas.microsoft.com/office/drawing/2010/main" val="0"/>
                        </a:ext>
                      </a:extLst>
                    </a:blip>
                    <a:stretch>
                      <a:fillRect/>
                    </a:stretch>
                  </pic:blipFill>
                  <pic:spPr>
                    <a:xfrm>
                      <a:off x="0" y="0"/>
                      <a:ext cx="4722246" cy="2104479"/>
                    </a:xfrm>
                    <a:prstGeom prst="rect">
                      <a:avLst/>
                    </a:prstGeom>
                  </pic:spPr>
                </pic:pic>
              </a:graphicData>
            </a:graphic>
          </wp:inline>
        </w:drawing>
      </w:r>
    </w:p>
    <w:p w14:paraId="5F8D13BB" w14:textId="75E173AC" w:rsidR="00754D0E" w:rsidRDefault="00281F9B" w:rsidP="00A16288">
      <w:pPr>
        <w:shd w:val="clear" w:color="auto" w:fill="FCFCFC"/>
        <w:spacing w:before="100" w:beforeAutospacing="1" w:after="240" w:line="480" w:lineRule="atLeast"/>
        <w:ind w:left="720"/>
        <w:rPr>
          <w:rFonts w:ascii="Lato" w:hAnsi="Lato"/>
          <w:color w:val="404040"/>
        </w:rPr>
      </w:pPr>
      <w:r>
        <w:rPr>
          <w:rFonts w:ascii="Lato" w:hAnsi="Lato"/>
          <w:color w:val="404040"/>
        </w:rPr>
        <w:t>Se on tosiaan päällä</w:t>
      </w:r>
      <w:r w:rsidR="005E46DA">
        <w:rPr>
          <w:rFonts w:ascii="Lato" w:hAnsi="Lato"/>
          <w:color w:val="404040"/>
        </w:rPr>
        <w:t xml:space="preserve"> kuten äsk</w:t>
      </w:r>
      <w:r w:rsidR="008B695D">
        <w:rPr>
          <w:rFonts w:ascii="Lato" w:hAnsi="Lato"/>
          <w:color w:val="404040"/>
        </w:rPr>
        <w:t>eine</w:t>
      </w:r>
      <w:r w:rsidR="005A7DFC">
        <w:rPr>
          <w:rFonts w:ascii="Lato" w:hAnsi="Lato"/>
          <w:color w:val="404040"/>
        </w:rPr>
        <w:t>n</w:t>
      </w:r>
      <w:r w:rsidR="005E46DA">
        <w:rPr>
          <w:rFonts w:ascii="Lato" w:hAnsi="Lato"/>
          <w:color w:val="404040"/>
        </w:rPr>
        <w:t xml:space="preserve"> komento näytti.</w:t>
      </w:r>
    </w:p>
    <w:p w14:paraId="088D679C" w14:textId="693E2DBE" w:rsidR="00183763" w:rsidRDefault="00C67950" w:rsidP="00A16288">
      <w:pPr>
        <w:shd w:val="clear" w:color="auto" w:fill="FCFCFC"/>
        <w:spacing w:before="100" w:beforeAutospacing="1" w:after="240" w:line="480" w:lineRule="atLeast"/>
        <w:ind w:left="720"/>
        <w:rPr>
          <w:rFonts w:ascii="Lato" w:hAnsi="Lato"/>
          <w:color w:val="404040"/>
        </w:rPr>
      </w:pPr>
      <w:r>
        <w:rPr>
          <w:rFonts w:ascii="Lato" w:hAnsi="Lato"/>
          <w:noProof/>
          <w:color w:val="404040"/>
        </w:rPr>
        <w:drawing>
          <wp:inline distT="0" distB="0" distL="0" distR="0" wp14:anchorId="13DA92BE" wp14:editId="7BAF9255">
            <wp:extent cx="5486400" cy="517445"/>
            <wp:effectExtent l="0" t="0" r="0"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uva 14"/>
                    <pic:cNvPicPr/>
                  </pic:nvPicPr>
                  <pic:blipFill>
                    <a:blip r:embed="rId18">
                      <a:extLst>
                        <a:ext uri="{28A0092B-C50C-407E-A947-70E740481C1C}">
                          <a14:useLocalDpi xmlns:a14="http://schemas.microsoft.com/office/drawing/2010/main" val="0"/>
                        </a:ext>
                      </a:extLst>
                    </a:blip>
                    <a:stretch>
                      <a:fillRect/>
                    </a:stretch>
                  </pic:blipFill>
                  <pic:spPr>
                    <a:xfrm>
                      <a:off x="0" y="0"/>
                      <a:ext cx="5547443" cy="523202"/>
                    </a:xfrm>
                    <a:prstGeom prst="rect">
                      <a:avLst/>
                    </a:prstGeom>
                  </pic:spPr>
                </pic:pic>
              </a:graphicData>
            </a:graphic>
          </wp:inline>
        </w:drawing>
      </w:r>
    </w:p>
    <w:p w14:paraId="116DBD19" w14:textId="2AE318E6" w:rsidR="00197B09" w:rsidRDefault="00197B09" w:rsidP="00A16288">
      <w:pPr>
        <w:shd w:val="clear" w:color="auto" w:fill="FCFCFC"/>
        <w:spacing w:before="100" w:beforeAutospacing="1" w:after="240" w:line="480" w:lineRule="atLeast"/>
        <w:ind w:left="720"/>
        <w:rPr>
          <w:rFonts w:ascii="Lato" w:hAnsi="Lato"/>
          <w:color w:val="404040"/>
        </w:rPr>
      </w:pPr>
      <w:r>
        <w:rPr>
          <w:rFonts w:ascii="Lato" w:hAnsi="Lato"/>
          <w:color w:val="404040"/>
        </w:rPr>
        <w:t>Laitetaan apache2 pois päältä</w:t>
      </w:r>
    </w:p>
    <w:p w14:paraId="653F0C50" w14:textId="785E075A" w:rsidR="000139E8" w:rsidRDefault="000139E8" w:rsidP="00A16288">
      <w:pPr>
        <w:shd w:val="clear" w:color="auto" w:fill="FCFCFC"/>
        <w:spacing w:before="100" w:beforeAutospacing="1" w:after="240" w:line="480" w:lineRule="atLeast"/>
        <w:ind w:left="720"/>
        <w:rPr>
          <w:rFonts w:ascii="Lato" w:hAnsi="Lato"/>
          <w:color w:val="404040"/>
        </w:rPr>
      </w:pPr>
      <w:r>
        <w:rPr>
          <w:rFonts w:ascii="Lato" w:hAnsi="Lato"/>
          <w:color w:val="404040"/>
        </w:rPr>
        <w:t>Ja sit sudo reboot.</w:t>
      </w:r>
    </w:p>
    <w:p w14:paraId="2C1D240E" w14:textId="6C6A3275" w:rsidR="00281F9B" w:rsidRDefault="00F2261D" w:rsidP="00ED7AF1">
      <w:pPr>
        <w:shd w:val="clear" w:color="auto" w:fill="FCFCFC"/>
        <w:spacing w:before="100" w:beforeAutospacing="1" w:after="240" w:line="480" w:lineRule="atLeast"/>
        <w:ind w:left="720"/>
        <w:rPr>
          <w:rFonts w:ascii="Lato" w:hAnsi="Lato"/>
          <w:color w:val="404040"/>
        </w:rPr>
      </w:pPr>
      <w:r>
        <w:rPr>
          <w:rFonts w:ascii="Lato" w:hAnsi="Lato"/>
          <w:noProof/>
          <w:color w:val="404040"/>
        </w:rPr>
        <w:drawing>
          <wp:inline distT="0" distB="0" distL="0" distR="0" wp14:anchorId="312FEDE9" wp14:editId="1D42FBB9">
            <wp:extent cx="3651438" cy="2876698"/>
            <wp:effectExtent l="0" t="0" r="6350" b="0"/>
            <wp:docPr id="15" name="Kuva 1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Kuva, joka sisältää kohteen teksti&#10;&#10;Kuvaus luotu automaattisesti"/>
                    <pic:cNvPicPr/>
                  </pic:nvPicPr>
                  <pic:blipFill>
                    <a:blip r:embed="rId19">
                      <a:extLst>
                        <a:ext uri="{28A0092B-C50C-407E-A947-70E740481C1C}">
                          <a14:useLocalDpi xmlns:a14="http://schemas.microsoft.com/office/drawing/2010/main" val="0"/>
                        </a:ext>
                      </a:extLst>
                    </a:blip>
                    <a:stretch>
                      <a:fillRect/>
                    </a:stretch>
                  </pic:blipFill>
                  <pic:spPr>
                    <a:xfrm>
                      <a:off x="0" y="0"/>
                      <a:ext cx="3651438" cy="2876698"/>
                    </a:xfrm>
                    <a:prstGeom prst="rect">
                      <a:avLst/>
                    </a:prstGeom>
                  </pic:spPr>
                </pic:pic>
              </a:graphicData>
            </a:graphic>
          </wp:inline>
        </w:drawing>
      </w:r>
    </w:p>
    <w:p w14:paraId="411EACF0" w14:textId="2C83DC32" w:rsidR="00ED7AF1" w:rsidRPr="006B2B4A" w:rsidRDefault="00ED7AF1" w:rsidP="00ED7AF1">
      <w:pPr>
        <w:shd w:val="clear" w:color="auto" w:fill="FCFCFC"/>
        <w:spacing w:before="100" w:beforeAutospacing="1" w:after="240" w:line="480" w:lineRule="atLeast"/>
        <w:ind w:left="720"/>
        <w:rPr>
          <w:rFonts w:ascii="Lato" w:hAnsi="Lato"/>
          <w:color w:val="404040"/>
        </w:rPr>
      </w:pPr>
      <w:r>
        <w:rPr>
          <w:rFonts w:ascii="Lato" w:hAnsi="Lato"/>
          <w:color w:val="404040"/>
        </w:rPr>
        <w:t>Juu, ei pääse sivua kattomaan.</w:t>
      </w:r>
    </w:p>
    <w:p w14:paraId="0BD0BA72" w14:textId="40393394" w:rsidR="00147E6E" w:rsidRDefault="000139E8" w:rsidP="00A16288">
      <w:pPr>
        <w:shd w:val="clear" w:color="auto" w:fill="FCFCFC"/>
        <w:spacing w:before="100" w:beforeAutospacing="1" w:after="240" w:line="480" w:lineRule="atLeast"/>
        <w:ind w:left="720"/>
        <w:rPr>
          <w:rFonts w:ascii="Lato" w:hAnsi="Lato"/>
          <w:color w:val="404040"/>
        </w:rPr>
      </w:pPr>
      <w:r>
        <w:rPr>
          <w:rFonts w:ascii="Lato" w:hAnsi="Lato"/>
          <w:noProof/>
          <w:color w:val="404040"/>
        </w:rPr>
        <w:lastRenderedPageBreak/>
        <w:drawing>
          <wp:inline distT="0" distB="0" distL="0" distR="0" wp14:anchorId="6BFC873E" wp14:editId="5CF864A0">
            <wp:extent cx="3708591" cy="876345"/>
            <wp:effectExtent l="0" t="0" r="6350" b="0"/>
            <wp:docPr id="16" name="Kuva 1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descr="Kuva, joka sisältää kohteen teksti&#10;&#10;Kuvaus luotu automaattisesti"/>
                    <pic:cNvPicPr/>
                  </pic:nvPicPr>
                  <pic:blipFill>
                    <a:blip r:embed="rId20">
                      <a:extLst>
                        <a:ext uri="{28A0092B-C50C-407E-A947-70E740481C1C}">
                          <a14:useLocalDpi xmlns:a14="http://schemas.microsoft.com/office/drawing/2010/main" val="0"/>
                        </a:ext>
                      </a:extLst>
                    </a:blip>
                    <a:stretch>
                      <a:fillRect/>
                    </a:stretch>
                  </pic:blipFill>
                  <pic:spPr>
                    <a:xfrm>
                      <a:off x="0" y="0"/>
                      <a:ext cx="3708591" cy="876345"/>
                    </a:xfrm>
                    <a:prstGeom prst="rect">
                      <a:avLst/>
                    </a:prstGeom>
                  </pic:spPr>
                </pic:pic>
              </a:graphicData>
            </a:graphic>
          </wp:inline>
        </w:drawing>
      </w:r>
    </w:p>
    <w:p w14:paraId="6D7C8C5B" w14:textId="5062F2B8" w:rsidR="000139E8" w:rsidRPr="006B2B4A" w:rsidRDefault="000139E8" w:rsidP="00A16288">
      <w:pPr>
        <w:shd w:val="clear" w:color="auto" w:fill="FCFCFC"/>
        <w:spacing w:before="100" w:beforeAutospacing="1" w:after="240" w:line="480" w:lineRule="atLeast"/>
        <w:ind w:left="720"/>
        <w:rPr>
          <w:rFonts w:ascii="Lato" w:hAnsi="Lato"/>
          <w:color w:val="404040"/>
        </w:rPr>
      </w:pPr>
      <w:r>
        <w:rPr>
          <w:rFonts w:ascii="Lato" w:hAnsi="Lato"/>
          <w:color w:val="404040"/>
        </w:rPr>
        <w:t>Ei ole päällä.</w:t>
      </w:r>
    </w:p>
    <w:p w14:paraId="5F0B9434" w14:textId="77777777" w:rsidR="008948EC" w:rsidRPr="00E45B1A" w:rsidRDefault="008948EC" w:rsidP="008948EC">
      <w:pPr>
        <w:numPr>
          <w:ilvl w:val="0"/>
          <w:numId w:val="1"/>
        </w:numPr>
        <w:shd w:val="clear" w:color="auto" w:fill="FCFCFC"/>
        <w:spacing w:before="100" w:beforeAutospacing="1" w:after="240" w:line="480" w:lineRule="atLeast"/>
        <w:ind w:left="1080"/>
        <w:rPr>
          <w:rFonts w:ascii="Lato" w:hAnsi="Lato"/>
          <w:color w:val="404040"/>
          <w:lang w:val="en-US"/>
        </w:rPr>
      </w:pPr>
      <w:r w:rsidRPr="00E45B1A">
        <w:rPr>
          <w:rStyle w:val="Voimakas"/>
          <w:rFonts w:ascii="Lato" w:hAnsi="Lato"/>
          <w:color w:val="404040"/>
          <w:lang w:val="en-US"/>
        </w:rPr>
        <w:t>Create a directory called backup to your home directory. Now create a regular backup with systemd so that the following files from /var/log directory will be added to </w:t>
      </w:r>
      <w:r w:rsidRPr="00E45B1A">
        <w:rPr>
          <w:rStyle w:val="Korostus"/>
          <w:rFonts w:ascii="Lato" w:hAnsi="Lato"/>
          <w:b/>
          <w:bCs/>
          <w:color w:val="404040"/>
          <w:lang w:val="en-US"/>
        </w:rPr>
        <w:t>backup.tar.gz</w:t>
      </w:r>
      <w:r w:rsidRPr="00E45B1A">
        <w:rPr>
          <w:rStyle w:val="Voimakas"/>
          <w:rFonts w:ascii="Lato" w:hAnsi="Lato"/>
          <w:color w:val="404040"/>
          <w:lang w:val="en-US"/>
        </w:rPr>
        <w:t> archive every day (you may choose the time this occurs daily) and saved into the backup directory inside your home directory:</w:t>
      </w:r>
    </w:p>
    <w:p w14:paraId="5A417BE9" w14:textId="77777777" w:rsidR="008948EC" w:rsidRDefault="008948EC" w:rsidP="008948EC">
      <w:pPr>
        <w:numPr>
          <w:ilvl w:val="1"/>
          <w:numId w:val="1"/>
        </w:numPr>
        <w:shd w:val="clear" w:color="auto" w:fill="FCFCFC"/>
        <w:spacing w:before="100" w:beforeAutospacing="1" w:after="240" w:line="480" w:lineRule="atLeast"/>
        <w:ind w:left="2160"/>
        <w:rPr>
          <w:rFonts w:ascii="Lato" w:hAnsi="Lato"/>
          <w:color w:val="404040"/>
        </w:rPr>
      </w:pPr>
      <w:r>
        <w:rPr>
          <w:rStyle w:val="Voimakas"/>
          <w:rFonts w:ascii="Lato" w:hAnsi="Lato"/>
          <w:color w:val="404040"/>
        </w:rPr>
        <w:t>auth.log</w:t>
      </w:r>
    </w:p>
    <w:p w14:paraId="1D3B7E80" w14:textId="77777777" w:rsidR="008948EC" w:rsidRDefault="008948EC" w:rsidP="008948EC">
      <w:pPr>
        <w:numPr>
          <w:ilvl w:val="1"/>
          <w:numId w:val="1"/>
        </w:numPr>
        <w:shd w:val="clear" w:color="auto" w:fill="FCFCFC"/>
        <w:spacing w:before="100" w:beforeAutospacing="1" w:after="240" w:line="480" w:lineRule="atLeast"/>
        <w:ind w:left="2160"/>
        <w:rPr>
          <w:rFonts w:ascii="Lato" w:hAnsi="Lato"/>
          <w:color w:val="404040"/>
        </w:rPr>
      </w:pPr>
      <w:r>
        <w:rPr>
          <w:rStyle w:val="Voimakas"/>
          <w:rFonts w:ascii="Lato" w:hAnsi="Lato"/>
          <w:color w:val="404040"/>
        </w:rPr>
        <w:t>kern.log</w:t>
      </w:r>
    </w:p>
    <w:p w14:paraId="0E70BAB6" w14:textId="77777777" w:rsidR="008948EC" w:rsidRDefault="008948EC" w:rsidP="008948EC">
      <w:pPr>
        <w:numPr>
          <w:ilvl w:val="1"/>
          <w:numId w:val="1"/>
        </w:numPr>
        <w:shd w:val="clear" w:color="auto" w:fill="FCFCFC"/>
        <w:spacing w:before="100" w:beforeAutospacing="1" w:after="240" w:line="480" w:lineRule="atLeast"/>
        <w:ind w:left="2160"/>
        <w:rPr>
          <w:rFonts w:ascii="Lato" w:hAnsi="Lato"/>
          <w:color w:val="404040"/>
        </w:rPr>
      </w:pPr>
      <w:r>
        <w:rPr>
          <w:rStyle w:val="Voimakas"/>
          <w:rFonts w:ascii="Lato" w:hAnsi="Lato"/>
          <w:color w:val="404040"/>
        </w:rPr>
        <w:t>faillog</w:t>
      </w:r>
    </w:p>
    <w:p w14:paraId="2D157D45" w14:textId="1C8AB8E6" w:rsidR="0013166A" w:rsidRDefault="000139E8" w:rsidP="007B60E1">
      <w:r>
        <w:rPr>
          <w:noProof/>
        </w:rPr>
        <w:drawing>
          <wp:inline distT="0" distB="0" distL="0" distR="0" wp14:anchorId="7AD1FB7E" wp14:editId="092E9153">
            <wp:extent cx="4051508" cy="482625"/>
            <wp:effectExtent l="0" t="0" r="6350" b="0"/>
            <wp:docPr id="17" name="Kuva 1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uva 17" descr="Kuva, joka sisältää kohteen teksti&#10;&#10;Kuvaus luotu automaattisesti"/>
                    <pic:cNvPicPr/>
                  </pic:nvPicPr>
                  <pic:blipFill>
                    <a:blip r:embed="rId21">
                      <a:extLst>
                        <a:ext uri="{28A0092B-C50C-407E-A947-70E740481C1C}">
                          <a14:useLocalDpi xmlns:a14="http://schemas.microsoft.com/office/drawing/2010/main" val="0"/>
                        </a:ext>
                      </a:extLst>
                    </a:blip>
                    <a:stretch>
                      <a:fillRect/>
                    </a:stretch>
                  </pic:blipFill>
                  <pic:spPr>
                    <a:xfrm>
                      <a:off x="0" y="0"/>
                      <a:ext cx="4051508" cy="482625"/>
                    </a:xfrm>
                    <a:prstGeom prst="rect">
                      <a:avLst/>
                    </a:prstGeom>
                  </pic:spPr>
                </pic:pic>
              </a:graphicData>
            </a:graphic>
          </wp:inline>
        </w:drawing>
      </w:r>
    </w:p>
    <w:p w14:paraId="10E41564" w14:textId="2004EC57" w:rsidR="00BD4C52" w:rsidRDefault="00BD4C52" w:rsidP="007B60E1">
      <w:r>
        <w:t>kansio</w:t>
      </w:r>
      <w:r w:rsidR="00FD2077">
        <w:t>n luonti, tarkistetaan että se on olemassa</w:t>
      </w:r>
    </w:p>
    <w:p w14:paraId="7D9ED9CA" w14:textId="5854FA56" w:rsidR="002C6546" w:rsidRDefault="00CA4B9A" w:rsidP="007B60E1">
      <w:r>
        <w:rPr>
          <w:noProof/>
        </w:rPr>
        <w:drawing>
          <wp:inline distT="0" distB="0" distL="0" distR="0" wp14:anchorId="4F149227" wp14:editId="6A91100B">
            <wp:extent cx="4121362" cy="1143059"/>
            <wp:effectExtent l="0" t="0" r="0" b="0"/>
            <wp:docPr id="22" name="Kuva 2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uva 22" descr="Kuva, joka sisältää kohteen teksti&#10;&#10;Kuvaus luotu automaattisesti"/>
                    <pic:cNvPicPr/>
                  </pic:nvPicPr>
                  <pic:blipFill>
                    <a:blip r:embed="rId22">
                      <a:extLst>
                        <a:ext uri="{28A0092B-C50C-407E-A947-70E740481C1C}">
                          <a14:useLocalDpi xmlns:a14="http://schemas.microsoft.com/office/drawing/2010/main" val="0"/>
                        </a:ext>
                      </a:extLst>
                    </a:blip>
                    <a:stretch>
                      <a:fillRect/>
                    </a:stretch>
                  </pic:blipFill>
                  <pic:spPr>
                    <a:xfrm>
                      <a:off x="0" y="0"/>
                      <a:ext cx="4121362" cy="1143059"/>
                    </a:xfrm>
                    <a:prstGeom prst="rect">
                      <a:avLst/>
                    </a:prstGeom>
                  </pic:spPr>
                </pic:pic>
              </a:graphicData>
            </a:graphic>
          </wp:inline>
        </w:drawing>
      </w:r>
    </w:p>
    <w:p w14:paraId="6F4F8878" w14:textId="59E0278B" w:rsidR="00966E29" w:rsidRDefault="00966E29" w:rsidP="007B60E1">
      <w:r>
        <w:t>backup.timer kuntoon</w:t>
      </w:r>
      <w:r w:rsidR="00CA4B9A">
        <w:t xml:space="preserve">. </w:t>
      </w:r>
      <w:r w:rsidR="00CA4B9A">
        <w:t>Testausvaiheessa oli toki pakko asettaa timeriin eri aika, muuten olisi pitänyt ventata tietoja aika pitkään.</w:t>
      </w:r>
    </w:p>
    <w:p w14:paraId="0759E148" w14:textId="77777777" w:rsidR="00EE39BA" w:rsidRDefault="00EE39BA" w:rsidP="007B60E1"/>
    <w:p w14:paraId="6D05D8FB" w14:textId="7EF1388C" w:rsidR="00C60441" w:rsidRDefault="002C7CEF" w:rsidP="007B60E1">
      <w:r>
        <w:rPr>
          <w:noProof/>
        </w:rPr>
        <w:drawing>
          <wp:inline distT="0" distB="0" distL="0" distR="0" wp14:anchorId="19A969D8" wp14:editId="62E81847">
            <wp:extent cx="5753100" cy="888812"/>
            <wp:effectExtent l="0" t="0" r="0" b="6985"/>
            <wp:docPr id="19" name="Kuva 19" descr="Kuva, joka sisältää kohteen teksti, näyttökuva, valkokanga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uva 19" descr="Kuva, joka sisältää kohteen teksti, näyttökuva, valkokangas&#10;&#10;Kuvaus luotu automaattisesti"/>
                    <pic:cNvPicPr/>
                  </pic:nvPicPr>
                  <pic:blipFill>
                    <a:blip r:embed="rId23">
                      <a:extLst>
                        <a:ext uri="{28A0092B-C50C-407E-A947-70E740481C1C}">
                          <a14:useLocalDpi xmlns:a14="http://schemas.microsoft.com/office/drawing/2010/main" val="0"/>
                        </a:ext>
                      </a:extLst>
                    </a:blip>
                    <a:stretch>
                      <a:fillRect/>
                    </a:stretch>
                  </pic:blipFill>
                  <pic:spPr>
                    <a:xfrm>
                      <a:off x="0" y="0"/>
                      <a:ext cx="5782637" cy="893375"/>
                    </a:xfrm>
                    <a:prstGeom prst="rect">
                      <a:avLst/>
                    </a:prstGeom>
                  </pic:spPr>
                </pic:pic>
              </a:graphicData>
            </a:graphic>
          </wp:inline>
        </w:drawing>
      </w:r>
    </w:p>
    <w:p w14:paraId="07133CA9" w14:textId="40CA51DB" w:rsidR="00626626" w:rsidRDefault="00626626" w:rsidP="007B60E1">
      <w:r>
        <w:t>backup.service</w:t>
      </w:r>
    </w:p>
    <w:p w14:paraId="2CB308BD" w14:textId="21035DF0" w:rsidR="00143A10" w:rsidRDefault="00143A10" w:rsidP="007B60E1">
      <w:r>
        <w:rPr>
          <w:noProof/>
        </w:rPr>
        <w:drawing>
          <wp:inline distT="0" distB="0" distL="0" distR="0" wp14:anchorId="5380EB37" wp14:editId="18E190D4">
            <wp:extent cx="4813547" cy="1079555"/>
            <wp:effectExtent l="0" t="0" r="6350" b="6350"/>
            <wp:docPr id="20" name="Kuva 20"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uva 20" descr="Kuva, joka sisältää kohteen teksti&#10;&#10;Kuvaus luotu automaattisesti"/>
                    <pic:cNvPicPr/>
                  </pic:nvPicPr>
                  <pic:blipFill>
                    <a:blip r:embed="rId24">
                      <a:extLst>
                        <a:ext uri="{28A0092B-C50C-407E-A947-70E740481C1C}">
                          <a14:useLocalDpi xmlns:a14="http://schemas.microsoft.com/office/drawing/2010/main" val="0"/>
                        </a:ext>
                      </a:extLst>
                    </a:blip>
                    <a:stretch>
                      <a:fillRect/>
                    </a:stretch>
                  </pic:blipFill>
                  <pic:spPr>
                    <a:xfrm>
                      <a:off x="0" y="0"/>
                      <a:ext cx="4813547" cy="1079555"/>
                    </a:xfrm>
                    <a:prstGeom prst="rect">
                      <a:avLst/>
                    </a:prstGeom>
                  </pic:spPr>
                </pic:pic>
              </a:graphicData>
            </a:graphic>
          </wp:inline>
        </w:drawing>
      </w:r>
    </w:p>
    <w:p w14:paraId="01CB2725" w14:textId="39811DB6" w:rsidR="00FD6854" w:rsidRDefault="00FD6854" w:rsidP="00FD6854">
      <w:r>
        <w:lastRenderedPageBreak/>
        <w:t xml:space="preserve">Sinne ainakin on ilmestynyt backup.tar.gz. </w:t>
      </w:r>
    </w:p>
    <w:p w14:paraId="59E11010" w14:textId="6CEB7C10" w:rsidR="00143A10" w:rsidRDefault="00143A10" w:rsidP="007B60E1">
      <w:r>
        <w:rPr>
          <w:noProof/>
        </w:rPr>
        <w:drawing>
          <wp:inline distT="0" distB="0" distL="0" distR="0" wp14:anchorId="56F9E445" wp14:editId="01C82113">
            <wp:extent cx="3981655" cy="863644"/>
            <wp:effectExtent l="0" t="0" r="0" b="0"/>
            <wp:docPr id="21" name="Kuva 2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va 21" descr="Kuva, joka sisältää kohteen teksti&#10;&#10;Kuvaus luotu automaattisesti"/>
                    <pic:cNvPicPr/>
                  </pic:nvPicPr>
                  <pic:blipFill>
                    <a:blip r:embed="rId25">
                      <a:extLst>
                        <a:ext uri="{28A0092B-C50C-407E-A947-70E740481C1C}">
                          <a14:useLocalDpi xmlns:a14="http://schemas.microsoft.com/office/drawing/2010/main" val="0"/>
                        </a:ext>
                      </a:extLst>
                    </a:blip>
                    <a:stretch>
                      <a:fillRect/>
                    </a:stretch>
                  </pic:blipFill>
                  <pic:spPr>
                    <a:xfrm>
                      <a:off x="0" y="0"/>
                      <a:ext cx="3981655" cy="863644"/>
                    </a:xfrm>
                    <a:prstGeom prst="rect">
                      <a:avLst/>
                    </a:prstGeom>
                  </pic:spPr>
                </pic:pic>
              </a:graphicData>
            </a:graphic>
          </wp:inline>
        </w:drawing>
      </w:r>
    </w:p>
    <w:p w14:paraId="29DBEB0A" w14:textId="0AA4CAD9" w:rsidR="00FD6854" w:rsidRDefault="00AE4B27" w:rsidP="007B60E1">
      <w:r>
        <w:t>Sinne ainakin kivasti kopioituvat</w:t>
      </w:r>
      <w:r w:rsidR="0076778C">
        <w:t xml:space="preserve"> nuo lokitiedostot.</w:t>
      </w:r>
    </w:p>
    <w:p w14:paraId="6F06A0D3" w14:textId="77777777" w:rsidR="00AE0874" w:rsidRDefault="00AE0874" w:rsidP="007B60E1"/>
    <w:p w14:paraId="55CA06EF" w14:textId="59333E8B" w:rsidR="00F114CA" w:rsidRDefault="00F114CA" w:rsidP="007B60E1">
      <w:r>
        <w:rPr>
          <w:noProof/>
        </w:rPr>
        <w:drawing>
          <wp:inline distT="0" distB="0" distL="0" distR="0" wp14:anchorId="02364CEB" wp14:editId="2122CC95">
            <wp:extent cx="4083260" cy="939848"/>
            <wp:effectExtent l="0" t="0" r="0" b="0"/>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uva 24"/>
                    <pic:cNvPicPr/>
                  </pic:nvPicPr>
                  <pic:blipFill>
                    <a:blip r:embed="rId26">
                      <a:extLst>
                        <a:ext uri="{28A0092B-C50C-407E-A947-70E740481C1C}">
                          <a14:useLocalDpi xmlns:a14="http://schemas.microsoft.com/office/drawing/2010/main" val="0"/>
                        </a:ext>
                      </a:extLst>
                    </a:blip>
                    <a:stretch>
                      <a:fillRect/>
                    </a:stretch>
                  </pic:blipFill>
                  <pic:spPr>
                    <a:xfrm>
                      <a:off x="0" y="0"/>
                      <a:ext cx="4083260" cy="939848"/>
                    </a:xfrm>
                    <a:prstGeom prst="rect">
                      <a:avLst/>
                    </a:prstGeom>
                  </pic:spPr>
                </pic:pic>
              </a:graphicData>
            </a:graphic>
          </wp:inline>
        </w:drawing>
      </w:r>
    </w:p>
    <w:p w14:paraId="1DF34785" w14:textId="0050A1D1" w:rsidR="00546B59" w:rsidRDefault="00546B59" w:rsidP="007B60E1">
      <w:r>
        <w:t>Sitten vielä lopuksi oikea timeriaika.</w:t>
      </w:r>
    </w:p>
    <w:p w14:paraId="64AF0FF9" w14:textId="153F3390" w:rsidR="00DF3EE4" w:rsidRDefault="00DF3EE4" w:rsidP="007B60E1"/>
    <w:p w14:paraId="34A9E7E4" w14:textId="2B909D78" w:rsidR="00ED7064" w:rsidRDefault="00ED7064" w:rsidP="007B60E1">
      <w:r>
        <w:rPr>
          <w:noProof/>
        </w:rPr>
        <w:drawing>
          <wp:inline distT="0" distB="0" distL="0" distR="0" wp14:anchorId="40670979" wp14:editId="6F15B9C7">
            <wp:extent cx="5378450" cy="1084266"/>
            <wp:effectExtent l="0" t="0" r="0" b="1905"/>
            <wp:docPr id="23" name="Kuva 2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uva 23" descr="Kuva, joka sisältää kohteen teksti&#10;&#10;Kuvaus luotu automaattisesti"/>
                    <pic:cNvPicPr/>
                  </pic:nvPicPr>
                  <pic:blipFill>
                    <a:blip r:embed="rId27">
                      <a:extLst>
                        <a:ext uri="{28A0092B-C50C-407E-A947-70E740481C1C}">
                          <a14:useLocalDpi xmlns:a14="http://schemas.microsoft.com/office/drawing/2010/main" val="0"/>
                        </a:ext>
                      </a:extLst>
                    </a:blip>
                    <a:stretch>
                      <a:fillRect/>
                    </a:stretch>
                  </pic:blipFill>
                  <pic:spPr>
                    <a:xfrm>
                      <a:off x="0" y="0"/>
                      <a:ext cx="5399985" cy="1088607"/>
                    </a:xfrm>
                    <a:prstGeom prst="rect">
                      <a:avLst/>
                    </a:prstGeom>
                  </pic:spPr>
                </pic:pic>
              </a:graphicData>
            </a:graphic>
          </wp:inline>
        </w:drawing>
      </w:r>
    </w:p>
    <w:p w14:paraId="65F5CB40" w14:textId="1418059D" w:rsidR="0006075D" w:rsidRDefault="0006075D" w:rsidP="007B60E1">
      <w:r>
        <w:t>Ainakin on aktiivinen</w:t>
      </w:r>
    </w:p>
    <w:p w14:paraId="789C0FA1" w14:textId="77777777" w:rsidR="0006075D" w:rsidRDefault="0006075D" w:rsidP="007B60E1"/>
    <w:p w14:paraId="0C6DD61B" w14:textId="4454340F" w:rsidR="00B0579E" w:rsidRDefault="00F2414A" w:rsidP="007B60E1">
      <w:r>
        <w:rPr>
          <w:noProof/>
        </w:rPr>
        <w:drawing>
          <wp:inline distT="0" distB="0" distL="0" distR="0" wp14:anchorId="020807EA" wp14:editId="45555250">
            <wp:extent cx="5797550" cy="401822"/>
            <wp:effectExtent l="0" t="0" r="0" b="0"/>
            <wp:docPr id="26" name="Kuv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uva 26"/>
                    <pic:cNvPicPr/>
                  </pic:nvPicPr>
                  <pic:blipFill>
                    <a:blip r:embed="rId28">
                      <a:extLst>
                        <a:ext uri="{28A0092B-C50C-407E-A947-70E740481C1C}">
                          <a14:useLocalDpi xmlns:a14="http://schemas.microsoft.com/office/drawing/2010/main" val="0"/>
                        </a:ext>
                      </a:extLst>
                    </a:blip>
                    <a:stretch>
                      <a:fillRect/>
                    </a:stretch>
                  </pic:blipFill>
                  <pic:spPr>
                    <a:xfrm>
                      <a:off x="0" y="0"/>
                      <a:ext cx="5856317" cy="405895"/>
                    </a:xfrm>
                    <a:prstGeom prst="rect">
                      <a:avLst/>
                    </a:prstGeom>
                  </pic:spPr>
                </pic:pic>
              </a:graphicData>
            </a:graphic>
          </wp:inline>
        </w:drawing>
      </w:r>
    </w:p>
    <w:p w14:paraId="6D5E0E38" w14:textId="2EA147BD" w:rsidR="00016E1B" w:rsidRPr="007B60E1" w:rsidRDefault="00016E1B" w:rsidP="007B60E1">
      <w:r>
        <w:t xml:space="preserve">Siellä ihan oikein odottelee kelloa 15. </w:t>
      </w:r>
      <w:r w:rsidR="00C76AAD">
        <w:t>(Pysäytin timerin ennen kuin muutin .timer-tiedostoa, joten siksi se ei laske noita aiempia tapahtumia mitä oli silloin, kun timer oli 2 sekunnin välein</w:t>
      </w:r>
      <w:r w:rsidR="00A44448">
        <w:t>)</w:t>
      </w:r>
      <w:r w:rsidR="00C76AAD">
        <w:t>.</w:t>
      </w:r>
    </w:p>
    <w:sectPr w:rsidR="00016E1B" w:rsidRPr="007B60E1" w:rsidSect="00C26988">
      <w:headerReference w:type="default" r:id="rId29"/>
      <w:headerReference w:type="first" r:id="rId30"/>
      <w:pgSz w:w="11906" w:h="16838"/>
      <w:pgMar w:top="1805" w:right="1134" w:bottom="993" w:left="1134" w:header="709" w:footer="16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2A37" w14:textId="77777777" w:rsidR="003F07F2" w:rsidRDefault="003F07F2" w:rsidP="00DE5CC2">
      <w:r>
        <w:separator/>
      </w:r>
    </w:p>
  </w:endnote>
  <w:endnote w:type="continuationSeparator" w:id="0">
    <w:p w14:paraId="175F4C07" w14:textId="77777777" w:rsidR="003F07F2" w:rsidRDefault="003F07F2" w:rsidP="00DE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64206" w14:textId="77777777" w:rsidR="003F07F2" w:rsidRDefault="003F07F2" w:rsidP="00DE5CC2">
      <w:r>
        <w:separator/>
      </w:r>
    </w:p>
  </w:footnote>
  <w:footnote w:type="continuationSeparator" w:id="0">
    <w:p w14:paraId="15A02FCB" w14:textId="77777777" w:rsidR="003F07F2" w:rsidRDefault="003F07F2" w:rsidP="00DE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FDFE" w14:textId="77777777" w:rsidR="00DE5CC2" w:rsidRDefault="00DE5CC2" w:rsidP="00C26988">
    <w:pPr>
      <w:pStyle w:val="Yltunnis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90E5" w14:textId="77777777" w:rsidR="00C26988" w:rsidRDefault="000521B4" w:rsidP="00C26988">
    <w:pPr>
      <w:pStyle w:val="Yltunniste"/>
      <w:jc w:val="right"/>
    </w:pPr>
    <w:r>
      <w:rPr>
        <w:noProof/>
        <w:lang w:val="en-GB" w:eastAsia="en-GB"/>
      </w:rPr>
      <w:drawing>
        <wp:inline distT="0" distB="0" distL="0" distR="0" wp14:anchorId="38C3B7DD" wp14:editId="47717346">
          <wp:extent cx="1905000" cy="571500"/>
          <wp:effectExtent l="0" t="0" r="0" b="0"/>
          <wp:docPr id="1" name="irc_mi" descr="jamk-fi-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jamk-fi-side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606CF"/>
    <w:multiLevelType w:val="multilevel"/>
    <w:tmpl w:val="B7E0B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E74"/>
    <w:rsid w:val="000139E8"/>
    <w:rsid w:val="00016E1B"/>
    <w:rsid w:val="0002482D"/>
    <w:rsid w:val="00024C03"/>
    <w:rsid w:val="00042FFC"/>
    <w:rsid w:val="000521B4"/>
    <w:rsid w:val="00054B4D"/>
    <w:rsid w:val="0006075D"/>
    <w:rsid w:val="00071F79"/>
    <w:rsid w:val="0008338A"/>
    <w:rsid w:val="000B73AE"/>
    <w:rsid w:val="001117A2"/>
    <w:rsid w:val="0013166A"/>
    <w:rsid w:val="00143A10"/>
    <w:rsid w:val="00147E6E"/>
    <w:rsid w:val="00183763"/>
    <w:rsid w:val="00197B09"/>
    <w:rsid w:val="001A719E"/>
    <w:rsid w:val="001C60EC"/>
    <w:rsid w:val="001C6F02"/>
    <w:rsid w:val="001D150A"/>
    <w:rsid w:val="00206149"/>
    <w:rsid w:val="00225EE8"/>
    <w:rsid w:val="002434F9"/>
    <w:rsid w:val="00281F9B"/>
    <w:rsid w:val="0028231B"/>
    <w:rsid w:val="00290B56"/>
    <w:rsid w:val="002A2EC4"/>
    <w:rsid w:val="002A39AC"/>
    <w:rsid w:val="002B6FFD"/>
    <w:rsid w:val="002C0A68"/>
    <w:rsid w:val="002C6546"/>
    <w:rsid w:val="002C7CEF"/>
    <w:rsid w:val="002E04D2"/>
    <w:rsid w:val="00342E74"/>
    <w:rsid w:val="00383DC8"/>
    <w:rsid w:val="003F07F2"/>
    <w:rsid w:val="004145C6"/>
    <w:rsid w:val="0041461E"/>
    <w:rsid w:val="00435EDD"/>
    <w:rsid w:val="00445CEF"/>
    <w:rsid w:val="00492706"/>
    <w:rsid w:val="004C7E9B"/>
    <w:rsid w:val="004D7CB6"/>
    <w:rsid w:val="00546B59"/>
    <w:rsid w:val="0056486B"/>
    <w:rsid w:val="005A7DFC"/>
    <w:rsid w:val="005B2A6D"/>
    <w:rsid w:val="005E46DA"/>
    <w:rsid w:val="00607CAF"/>
    <w:rsid w:val="00626626"/>
    <w:rsid w:val="006367AB"/>
    <w:rsid w:val="00641089"/>
    <w:rsid w:val="00662236"/>
    <w:rsid w:val="006673E1"/>
    <w:rsid w:val="00694D7C"/>
    <w:rsid w:val="006B2B4A"/>
    <w:rsid w:val="006C686A"/>
    <w:rsid w:val="006F14E1"/>
    <w:rsid w:val="00715775"/>
    <w:rsid w:val="0073132A"/>
    <w:rsid w:val="00754D0E"/>
    <w:rsid w:val="00757786"/>
    <w:rsid w:val="0076778C"/>
    <w:rsid w:val="007B60E1"/>
    <w:rsid w:val="007B6B07"/>
    <w:rsid w:val="007C11B4"/>
    <w:rsid w:val="007E101C"/>
    <w:rsid w:val="008948EC"/>
    <w:rsid w:val="008A18FE"/>
    <w:rsid w:val="008B6751"/>
    <w:rsid w:val="008B695D"/>
    <w:rsid w:val="00907A66"/>
    <w:rsid w:val="00930716"/>
    <w:rsid w:val="00966E29"/>
    <w:rsid w:val="0098112B"/>
    <w:rsid w:val="009B3DCE"/>
    <w:rsid w:val="00A13AE8"/>
    <w:rsid w:val="00A16288"/>
    <w:rsid w:val="00A26581"/>
    <w:rsid w:val="00A44448"/>
    <w:rsid w:val="00A477FC"/>
    <w:rsid w:val="00A55E28"/>
    <w:rsid w:val="00AA7360"/>
    <w:rsid w:val="00AB7493"/>
    <w:rsid w:val="00AE0874"/>
    <w:rsid w:val="00AE4B27"/>
    <w:rsid w:val="00B0579E"/>
    <w:rsid w:val="00B21B26"/>
    <w:rsid w:val="00B84698"/>
    <w:rsid w:val="00BD4C52"/>
    <w:rsid w:val="00C26988"/>
    <w:rsid w:val="00C37D14"/>
    <w:rsid w:val="00C42264"/>
    <w:rsid w:val="00C47456"/>
    <w:rsid w:val="00C60441"/>
    <w:rsid w:val="00C67950"/>
    <w:rsid w:val="00C76948"/>
    <w:rsid w:val="00C76AAD"/>
    <w:rsid w:val="00CA4B9A"/>
    <w:rsid w:val="00CC46E9"/>
    <w:rsid w:val="00CD2CAC"/>
    <w:rsid w:val="00D5627C"/>
    <w:rsid w:val="00D56D26"/>
    <w:rsid w:val="00D850F5"/>
    <w:rsid w:val="00DD3253"/>
    <w:rsid w:val="00DD744D"/>
    <w:rsid w:val="00DE5964"/>
    <w:rsid w:val="00DE5CC2"/>
    <w:rsid w:val="00DF0A31"/>
    <w:rsid w:val="00DF333A"/>
    <w:rsid w:val="00DF3EE4"/>
    <w:rsid w:val="00E00347"/>
    <w:rsid w:val="00E04726"/>
    <w:rsid w:val="00E20FC1"/>
    <w:rsid w:val="00E271FE"/>
    <w:rsid w:val="00E45B1A"/>
    <w:rsid w:val="00E818BE"/>
    <w:rsid w:val="00EC123B"/>
    <w:rsid w:val="00EC35A2"/>
    <w:rsid w:val="00ED7064"/>
    <w:rsid w:val="00ED7AF1"/>
    <w:rsid w:val="00EE39BA"/>
    <w:rsid w:val="00F00FC7"/>
    <w:rsid w:val="00F114CA"/>
    <w:rsid w:val="00F2261D"/>
    <w:rsid w:val="00F2414A"/>
    <w:rsid w:val="00FD2077"/>
    <w:rsid w:val="00FD6854"/>
    <w:rsid w:val="00FE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364C9"/>
  <w15:chartTrackingRefBased/>
  <w15:docId w15:val="{3207A246-D3F9-4979-930F-62585057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DD3253"/>
    <w:rPr>
      <w:sz w:val="24"/>
      <w:szCs w:val="24"/>
      <w:lang w:val="fi-FI"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KansiLehti">
    <w:name w:val="KansiLehti"/>
    <w:next w:val="Normaali"/>
    <w:rsid w:val="00FE077E"/>
    <w:pPr>
      <w:jc w:val="center"/>
    </w:pPr>
    <w:rPr>
      <w:rFonts w:ascii="Arial" w:hAnsi="Arial" w:cs="Arial"/>
      <w:b/>
      <w:sz w:val="24"/>
      <w:szCs w:val="24"/>
      <w:lang w:val="fi-FI" w:eastAsia="fi-FI"/>
    </w:rPr>
  </w:style>
  <w:style w:type="paragraph" w:styleId="Yltunniste">
    <w:name w:val="header"/>
    <w:basedOn w:val="Normaali"/>
    <w:link w:val="YltunnisteChar"/>
    <w:rsid w:val="00DE5CC2"/>
    <w:pPr>
      <w:tabs>
        <w:tab w:val="center" w:pos="4819"/>
        <w:tab w:val="right" w:pos="9638"/>
      </w:tabs>
    </w:pPr>
  </w:style>
  <w:style w:type="character" w:customStyle="1" w:styleId="YltunnisteChar">
    <w:name w:val="Ylätunniste Char"/>
    <w:link w:val="Yltunniste"/>
    <w:rsid w:val="00DE5CC2"/>
    <w:rPr>
      <w:sz w:val="24"/>
      <w:szCs w:val="24"/>
    </w:rPr>
  </w:style>
  <w:style w:type="paragraph" w:styleId="Alatunniste">
    <w:name w:val="footer"/>
    <w:basedOn w:val="Normaali"/>
    <w:link w:val="AlatunnisteChar"/>
    <w:rsid w:val="00DE5CC2"/>
    <w:pPr>
      <w:tabs>
        <w:tab w:val="center" w:pos="4819"/>
        <w:tab w:val="right" w:pos="9638"/>
      </w:tabs>
    </w:pPr>
  </w:style>
  <w:style w:type="character" w:customStyle="1" w:styleId="AlatunnisteChar">
    <w:name w:val="Alatunniste Char"/>
    <w:link w:val="Alatunniste"/>
    <w:rsid w:val="00DE5CC2"/>
    <w:rPr>
      <w:sz w:val="24"/>
      <w:szCs w:val="24"/>
    </w:rPr>
  </w:style>
  <w:style w:type="paragraph" w:styleId="Seliteteksti">
    <w:name w:val="Balloon Text"/>
    <w:basedOn w:val="Normaali"/>
    <w:link w:val="SelitetekstiChar"/>
    <w:rsid w:val="002E04D2"/>
    <w:rPr>
      <w:rFonts w:ascii="Tahoma" w:hAnsi="Tahoma" w:cs="Tahoma"/>
      <w:sz w:val="16"/>
      <w:szCs w:val="16"/>
    </w:rPr>
  </w:style>
  <w:style w:type="character" w:customStyle="1" w:styleId="SelitetekstiChar">
    <w:name w:val="Seliteteksti Char"/>
    <w:link w:val="Seliteteksti"/>
    <w:rsid w:val="002E04D2"/>
    <w:rPr>
      <w:rFonts w:ascii="Tahoma" w:hAnsi="Tahoma" w:cs="Tahoma"/>
      <w:sz w:val="16"/>
      <w:szCs w:val="16"/>
    </w:rPr>
  </w:style>
  <w:style w:type="paragraph" w:customStyle="1" w:styleId="Calibri26">
    <w:name w:val="Calibri 26"/>
    <w:link w:val="Calibri26Char"/>
    <w:qFormat/>
    <w:rsid w:val="001C6F02"/>
    <w:rPr>
      <w:rFonts w:ascii="Calibri" w:hAnsi="Calibri" w:cs="Arial"/>
      <w:sz w:val="52"/>
      <w:szCs w:val="52"/>
      <w:lang w:val="fi-FI" w:eastAsia="fi-FI"/>
    </w:rPr>
  </w:style>
  <w:style w:type="paragraph" w:customStyle="1" w:styleId="Calibri22">
    <w:name w:val="Calibri 22"/>
    <w:link w:val="Calibri22Char"/>
    <w:rsid w:val="001C6F02"/>
    <w:rPr>
      <w:rFonts w:ascii="Calibri" w:hAnsi="Calibri" w:cs="Arial"/>
      <w:sz w:val="44"/>
      <w:szCs w:val="44"/>
      <w:lang w:val="fi-FI" w:eastAsia="fi-FI"/>
    </w:rPr>
  </w:style>
  <w:style w:type="character" w:customStyle="1" w:styleId="Calibri26Char">
    <w:name w:val="Calibri 26 Char"/>
    <w:link w:val="Calibri26"/>
    <w:rsid w:val="001C6F02"/>
    <w:rPr>
      <w:rFonts w:ascii="Calibri" w:hAnsi="Calibri" w:cs="Arial"/>
      <w:sz w:val="52"/>
      <w:szCs w:val="52"/>
      <w:lang w:val="fi-FI" w:eastAsia="fi-FI" w:bidi="ar-SA"/>
    </w:rPr>
  </w:style>
  <w:style w:type="paragraph" w:customStyle="1" w:styleId="Calibri18">
    <w:name w:val="Calibri 18"/>
    <w:link w:val="Calibri18Char"/>
    <w:rsid w:val="001C6F02"/>
    <w:rPr>
      <w:rFonts w:ascii="Calibri" w:hAnsi="Calibri" w:cs="Arial"/>
      <w:bCs/>
      <w:color w:val="000000"/>
      <w:sz w:val="36"/>
      <w:szCs w:val="36"/>
      <w:lang w:val="fi-FI" w:eastAsia="fi-FI"/>
    </w:rPr>
  </w:style>
  <w:style w:type="character" w:customStyle="1" w:styleId="Calibri22Char">
    <w:name w:val="Calibri 22 Char"/>
    <w:link w:val="Calibri22"/>
    <w:rsid w:val="001C6F02"/>
    <w:rPr>
      <w:rFonts w:ascii="Calibri" w:hAnsi="Calibri" w:cs="Arial"/>
      <w:sz w:val="44"/>
      <w:szCs w:val="44"/>
      <w:lang w:val="fi-FI" w:eastAsia="fi-FI" w:bidi="ar-SA"/>
    </w:rPr>
  </w:style>
  <w:style w:type="paragraph" w:customStyle="1" w:styleId="Calibri16">
    <w:name w:val="Calibri 16"/>
    <w:link w:val="Calibri16Char"/>
    <w:rsid w:val="001C6F02"/>
    <w:rPr>
      <w:rFonts w:ascii="Calibri" w:hAnsi="Calibri" w:cs="Arial"/>
      <w:bCs/>
      <w:color w:val="000000"/>
      <w:sz w:val="32"/>
      <w:szCs w:val="32"/>
      <w:lang w:val="fi-FI" w:eastAsia="fi-FI"/>
    </w:rPr>
  </w:style>
  <w:style w:type="character" w:customStyle="1" w:styleId="Calibri18Char">
    <w:name w:val="Calibri 18 Char"/>
    <w:link w:val="Calibri18"/>
    <w:rsid w:val="001C6F02"/>
    <w:rPr>
      <w:rFonts w:ascii="Calibri" w:hAnsi="Calibri" w:cs="Arial"/>
      <w:bCs/>
      <w:color w:val="000000"/>
      <w:sz w:val="36"/>
      <w:szCs w:val="36"/>
      <w:lang w:val="fi-FI" w:eastAsia="fi-FI" w:bidi="ar-SA"/>
    </w:rPr>
  </w:style>
  <w:style w:type="paragraph" w:customStyle="1" w:styleId="Calibri14">
    <w:name w:val="Calibri 14"/>
    <w:link w:val="Calibri14Char"/>
    <w:rsid w:val="001C6F02"/>
    <w:rPr>
      <w:rFonts w:ascii="Calibri" w:hAnsi="Calibri" w:cs="Arial"/>
      <w:iCs/>
      <w:color w:val="000000"/>
      <w:sz w:val="28"/>
      <w:szCs w:val="28"/>
      <w:lang w:val="fi-FI" w:eastAsia="fi-FI"/>
    </w:rPr>
  </w:style>
  <w:style w:type="character" w:customStyle="1" w:styleId="Calibri16Char">
    <w:name w:val="Calibri 16 Char"/>
    <w:link w:val="Calibri16"/>
    <w:rsid w:val="001C6F02"/>
    <w:rPr>
      <w:rFonts w:ascii="Calibri" w:hAnsi="Calibri" w:cs="Arial"/>
      <w:bCs/>
      <w:color w:val="000000"/>
      <w:sz w:val="32"/>
      <w:szCs w:val="32"/>
      <w:lang w:val="fi-FI" w:eastAsia="fi-FI" w:bidi="ar-SA"/>
    </w:rPr>
  </w:style>
  <w:style w:type="character" w:customStyle="1" w:styleId="Calibri14Char">
    <w:name w:val="Calibri 14 Char"/>
    <w:link w:val="Calibri14"/>
    <w:rsid w:val="001C6F02"/>
    <w:rPr>
      <w:rFonts w:ascii="Calibri" w:hAnsi="Calibri" w:cs="Arial"/>
      <w:iCs/>
      <w:color w:val="000000"/>
      <w:sz w:val="28"/>
      <w:szCs w:val="28"/>
      <w:lang w:val="fi-FI" w:eastAsia="fi-FI" w:bidi="ar-SA"/>
    </w:rPr>
  </w:style>
  <w:style w:type="character" w:styleId="Voimakas">
    <w:name w:val="Strong"/>
    <w:basedOn w:val="Kappaleenoletusfontti"/>
    <w:uiPriority w:val="22"/>
    <w:qFormat/>
    <w:rsid w:val="008948EC"/>
    <w:rPr>
      <w:b/>
      <w:bCs/>
    </w:rPr>
  </w:style>
  <w:style w:type="character" w:styleId="Korostus">
    <w:name w:val="Emphasis"/>
    <w:basedOn w:val="Kappaleenoletusfontti"/>
    <w:uiPriority w:val="20"/>
    <w:qFormat/>
    <w:rsid w:val="008948EC"/>
    <w:rPr>
      <w:i/>
      <w:iCs/>
    </w:rPr>
  </w:style>
  <w:style w:type="character" w:styleId="Hyperlinkki">
    <w:name w:val="Hyperlink"/>
    <w:basedOn w:val="Kappaleenoletusfontti"/>
    <w:uiPriority w:val="99"/>
    <w:unhideWhenUsed/>
    <w:rsid w:val="008948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8809">
      <w:bodyDiv w:val="1"/>
      <w:marLeft w:val="0"/>
      <w:marRight w:val="0"/>
      <w:marTop w:val="0"/>
      <w:marBottom w:val="0"/>
      <w:divBdr>
        <w:top w:val="none" w:sz="0" w:space="0" w:color="auto"/>
        <w:left w:val="none" w:sz="0" w:space="0" w:color="auto"/>
        <w:bottom w:val="none" w:sz="0" w:space="0" w:color="auto"/>
        <w:right w:val="none" w:sz="0" w:space="0" w:color="auto"/>
      </w:divBdr>
      <w:divsChild>
        <w:div w:id="287971962">
          <w:marLeft w:val="0"/>
          <w:marRight w:val="0"/>
          <w:marTop w:val="0"/>
          <w:marBottom w:val="0"/>
          <w:divBdr>
            <w:top w:val="none" w:sz="0" w:space="0" w:color="auto"/>
            <w:left w:val="none" w:sz="0" w:space="0" w:color="auto"/>
            <w:bottom w:val="none" w:sz="0" w:space="0" w:color="auto"/>
            <w:right w:val="none" w:sz="0" w:space="0" w:color="auto"/>
          </w:divBdr>
          <w:divsChild>
            <w:div w:id="1977418095">
              <w:marLeft w:val="0"/>
              <w:marRight w:val="0"/>
              <w:marTop w:val="0"/>
              <w:marBottom w:val="0"/>
              <w:divBdr>
                <w:top w:val="none" w:sz="0" w:space="0" w:color="auto"/>
                <w:left w:val="none" w:sz="0" w:space="0" w:color="auto"/>
                <w:bottom w:val="none" w:sz="0" w:space="0" w:color="auto"/>
                <w:right w:val="none" w:sz="0" w:space="0" w:color="auto"/>
              </w:divBdr>
            </w:div>
          </w:divsChild>
        </w:div>
        <w:div w:id="123103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JuSa\My%20Documents\PEJUSA\JAMK_opinnayte_kansilehtijne\Oppari_kansilehdet_2009\JAMKOPINNAYTE_KANSILEHTI_SUOM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6985-636D-4E51-B55B-34B8E55F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JAMKOPINNAYTE_KANSILEHTI_SUOMI</Template>
  <TotalTime>143</TotalTime>
  <Pages>6</Pages>
  <Words>266</Words>
  <Characters>2162</Characters>
  <Application>Microsoft Office Word</Application>
  <DocSecurity>0</DocSecurity>
  <Lines>18</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lpstr> </vt:lpstr>
    </vt:vector>
  </TitlesOfParts>
  <Company>jypoly.fi</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jamkad</dc:creator>
  <cp:keywords/>
  <dc:description/>
  <cp:lastModifiedBy>Salo Maarit</cp:lastModifiedBy>
  <cp:revision>87</cp:revision>
  <cp:lastPrinted>2021-11-17T12:25:00Z</cp:lastPrinted>
  <dcterms:created xsi:type="dcterms:W3CDTF">2021-11-17T10:02:00Z</dcterms:created>
  <dcterms:modified xsi:type="dcterms:W3CDTF">2021-11-17T12:26:00Z</dcterms:modified>
</cp:coreProperties>
</file>