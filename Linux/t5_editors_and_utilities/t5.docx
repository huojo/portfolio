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E551" w14:textId="77777777" w:rsidR="00FE077E" w:rsidRDefault="00FE077E" w:rsidP="002E04D2">
      <w:pPr>
        <w:pStyle w:val="KansiLehti"/>
      </w:pPr>
    </w:p>
    <w:p w14:paraId="3FA50607" w14:textId="77777777" w:rsidR="001C60EC" w:rsidRDefault="001C60EC" w:rsidP="002E04D2">
      <w:pPr>
        <w:jc w:val="center"/>
      </w:pPr>
    </w:p>
    <w:p w14:paraId="38E51DD3" w14:textId="77777777" w:rsidR="001C60EC" w:rsidRDefault="001C60EC" w:rsidP="002E04D2">
      <w:pPr>
        <w:jc w:val="center"/>
      </w:pPr>
    </w:p>
    <w:p w14:paraId="48B5F4FA" w14:textId="77777777" w:rsidR="001C60EC" w:rsidRDefault="001C60EC" w:rsidP="002E04D2">
      <w:pPr>
        <w:jc w:val="center"/>
      </w:pPr>
    </w:p>
    <w:p w14:paraId="0784060C" w14:textId="77777777" w:rsidR="001C60EC" w:rsidRDefault="001C60EC" w:rsidP="002E04D2">
      <w:pPr>
        <w:jc w:val="center"/>
      </w:pPr>
    </w:p>
    <w:p w14:paraId="6EE8AB0F" w14:textId="77777777" w:rsidR="001C60EC" w:rsidRDefault="001C60EC" w:rsidP="002E04D2">
      <w:pPr>
        <w:jc w:val="center"/>
      </w:pPr>
    </w:p>
    <w:p w14:paraId="6EF76132" w14:textId="77777777" w:rsidR="001C60EC" w:rsidRDefault="001C60EC" w:rsidP="002E04D2">
      <w:pPr>
        <w:jc w:val="center"/>
      </w:pPr>
    </w:p>
    <w:p w14:paraId="2358BA05" w14:textId="77777777" w:rsidR="001C60EC" w:rsidRDefault="001C60EC" w:rsidP="002E04D2">
      <w:pPr>
        <w:jc w:val="center"/>
      </w:pPr>
    </w:p>
    <w:p w14:paraId="1DE5193A" w14:textId="77777777" w:rsidR="001C60EC" w:rsidRDefault="001C60EC" w:rsidP="002E04D2">
      <w:pPr>
        <w:jc w:val="center"/>
      </w:pPr>
    </w:p>
    <w:p w14:paraId="79057D84" w14:textId="77777777" w:rsidR="001C60EC" w:rsidRDefault="001C60EC" w:rsidP="002E04D2">
      <w:pPr>
        <w:jc w:val="center"/>
      </w:pPr>
    </w:p>
    <w:p w14:paraId="62AD1AAD" w14:textId="77777777" w:rsidR="001C60EC" w:rsidRDefault="001C60EC" w:rsidP="002E04D2">
      <w:pPr>
        <w:jc w:val="center"/>
      </w:pPr>
    </w:p>
    <w:p w14:paraId="25E54414" w14:textId="77777777" w:rsidR="001C60EC" w:rsidRDefault="001C60EC" w:rsidP="002E04D2">
      <w:pPr>
        <w:jc w:val="center"/>
      </w:pPr>
    </w:p>
    <w:p w14:paraId="677175F3" w14:textId="77777777" w:rsidR="001C60EC" w:rsidRPr="001C60EC" w:rsidRDefault="001C60EC" w:rsidP="002E04D2">
      <w:pPr>
        <w:jc w:val="center"/>
      </w:pPr>
    </w:p>
    <w:p w14:paraId="06C6DE72" w14:textId="77777777"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14:paraId="165075DC" w14:textId="77777777" w:rsidR="007B60E1" w:rsidRDefault="007B60E1" w:rsidP="001C6F02">
      <w:pPr>
        <w:pStyle w:val="Calibri26"/>
        <w:jc w:val="center"/>
      </w:pPr>
    </w:p>
    <w:p w14:paraId="27C64679" w14:textId="797D3885"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082DF4">
        <w:t>5</w:t>
      </w:r>
    </w:p>
    <w:p w14:paraId="7C8A69B8" w14:textId="77777777"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01595031" wp14:editId="5A6619C7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A8E9" w14:textId="77777777"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14:paraId="4B8AD03B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27633C41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250B54C5" w14:textId="5237E150" w:rsidR="00FE077E" w:rsidRPr="004145C6" w:rsidRDefault="00082DF4" w:rsidP="001C6F02">
      <w:pPr>
        <w:pStyle w:val="Calibri18"/>
        <w:jc w:val="center"/>
      </w:pPr>
      <w:r>
        <w:t>Maarit Salo</w:t>
      </w:r>
    </w:p>
    <w:p w14:paraId="3EBFC429" w14:textId="77777777"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5DD53461" w14:textId="77777777"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5747651F" w14:textId="77777777" w:rsidR="007B60E1" w:rsidRDefault="007B60E1" w:rsidP="007B60E1"/>
    <w:p w14:paraId="68FF4813" w14:textId="77777777" w:rsidR="007B60E1" w:rsidRDefault="007B60E1" w:rsidP="007B60E1"/>
    <w:p w14:paraId="247CFDBC" w14:textId="77777777" w:rsidR="007B60E1" w:rsidRPr="007B60E1" w:rsidRDefault="007B60E1" w:rsidP="007B60E1"/>
    <w:p w14:paraId="6A1EE04C" w14:textId="2405A797" w:rsidR="007B60E1" w:rsidRDefault="003B32F5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2</w:t>
      </w:r>
      <w:r w:rsidR="005B0D41">
        <w:rPr>
          <w:rFonts w:ascii="Calibri" w:hAnsi="Calibri"/>
          <w:bCs/>
          <w:color w:val="000000"/>
        </w:rPr>
        <w:t>3</w:t>
      </w:r>
      <w:r>
        <w:rPr>
          <w:rFonts w:ascii="Calibri" w:hAnsi="Calibri"/>
          <w:bCs/>
          <w:color w:val="000000"/>
        </w:rPr>
        <w:t>.9.2021</w:t>
      </w:r>
    </w:p>
    <w:p w14:paraId="3D8FBCFE" w14:textId="77777777" w:rsidR="007B60E1" w:rsidRDefault="007B60E1" w:rsidP="007B60E1"/>
    <w:p w14:paraId="4E524001" w14:textId="77777777" w:rsidR="007B60E1" w:rsidRDefault="007B60E1" w:rsidP="007B60E1"/>
    <w:p w14:paraId="446E3723" w14:textId="77777777" w:rsidR="007B60E1" w:rsidRDefault="007B60E1" w:rsidP="007B60E1"/>
    <w:p w14:paraId="53460C36" w14:textId="59C9FA2B" w:rsidR="009A2839" w:rsidRPr="007B60E1" w:rsidRDefault="007B60E1" w:rsidP="009A2839">
      <w:r>
        <w:br w:type="page"/>
      </w:r>
    </w:p>
    <w:p w14:paraId="3808FFCC" w14:textId="7945AB22" w:rsidR="009A2839" w:rsidRPr="009A2839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 w:eastAsia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lastRenderedPageBreak/>
        <w:t>Create the tar archive from dir2 directory created in previous exercise (Linux exercise 4 - Basic commands) and compress it using gzip.</w:t>
      </w:r>
    </w:p>
    <w:p w14:paraId="3C8FF40D" w14:textId="68C9F3BF" w:rsidR="009A2839" w:rsidRDefault="009A2839" w:rsidP="009A2839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 w:eastAsia="en-GB"/>
        </w:rPr>
      </w:pPr>
      <w:r>
        <w:rPr>
          <w:rFonts w:ascii="Lato" w:hAnsi="Lato"/>
          <w:noProof/>
          <w:color w:val="404040"/>
          <w:lang w:val="en-GB" w:eastAsia="en-GB"/>
        </w:rPr>
        <w:drawing>
          <wp:inline distT="0" distB="0" distL="0" distR="0" wp14:anchorId="2698D5CF" wp14:editId="1A67C7C2">
            <wp:extent cx="3718882" cy="967824"/>
            <wp:effectExtent l="0" t="0" r="0" b="381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194A" w14:textId="589A0F0B" w:rsidR="009A2839" w:rsidRPr="00EF0F65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t>Open one of the files you have created earlier with text editor of your choice. Add text to the file and save it with different name.</w:t>
      </w:r>
    </w:p>
    <w:p w14:paraId="293FF48F" w14:textId="570FD0E3" w:rsidR="00EF0F65" w:rsidRDefault="00EF0F65" w:rsidP="00EF0F65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A7F90C2" wp14:editId="0A862395">
            <wp:extent cx="3665538" cy="510584"/>
            <wp:effectExtent l="0" t="0" r="0" b="381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726E" w14:textId="7A69449B" w:rsidR="00EF0F65" w:rsidRDefault="00DA4BD4" w:rsidP="00EF0F65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379E72B" wp14:editId="70E197CB">
            <wp:extent cx="4747260" cy="944880"/>
            <wp:effectExtent l="0" t="0" r="0" b="7620"/>
            <wp:docPr id="8" name="Kuva 8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näyttö, näyttökuva, valkokangas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354" w14:textId="3880618C" w:rsidR="00EF0F65" w:rsidRDefault="00EF0F65" w:rsidP="00EF0F65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color w:val="404040"/>
          <w:lang w:val="en-GB"/>
        </w:rPr>
        <w:t>Ctrl+o</w:t>
      </w:r>
    </w:p>
    <w:p w14:paraId="302AFFF1" w14:textId="42C4F432" w:rsidR="00DA4BD4" w:rsidRDefault="00DA4BD4" w:rsidP="00EF0F65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59BB2C0A" wp14:editId="42324E32">
            <wp:extent cx="4465707" cy="640135"/>
            <wp:effectExtent l="0" t="0" r="0" b="762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231" w14:textId="6B303D2C" w:rsidR="00891751" w:rsidRPr="009A2839" w:rsidRDefault="00891751" w:rsidP="00EF0F65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4A7C130" wp14:editId="53C9E5CF">
            <wp:extent cx="4701947" cy="624894"/>
            <wp:effectExtent l="0" t="0" r="3810" b="381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01A" w14:textId="51793330" w:rsidR="009A2839" w:rsidRPr="00E07E3E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t>Open some file using less command. Find out how search feature works in less command.</w:t>
      </w:r>
    </w:p>
    <w:p w14:paraId="31AD8949" w14:textId="48D1BF6A" w:rsidR="00E07E3E" w:rsidRDefault="00E07E3E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223F44B0" wp14:editId="1ACD1600">
            <wp:extent cx="3246401" cy="213378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1C3" w14:textId="77777777" w:rsidR="009F08C4" w:rsidRDefault="00E07E3E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lastRenderedPageBreak/>
        <w:drawing>
          <wp:inline distT="0" distB="0" distL="0" distR="0" wp14:anchorId="47927000" wp14:editId="511CC941">
            <wp:extent cx="3673158" cy="2979678"/>
            <wp:effectExtent l="0" t="0" r="381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EF0" w14:textId="27137917" w:rsidR="00E07E3E" w:rsidRDefault="009F08C4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color w:val="404040"/>
          <w:lang w:val="en-GB"/>
        </w:rPr>
        <w:t>Search feature</w:t>
      </w:r>
    </w:p>
    <w:p w14:paraId="3CE5514C" w14:textId="2C69531E" w:rsidR="00C05594" w:rsidRDefault="00C05594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E076B21" wp14:editId="158F1019">
            <wp:extent cx="3817951" cy="198137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7D0A" w14:textId="377A5D64" w:rsidR="00C05594" w:rsidRDefault="00C05594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7527EC03" wp14:editId="49DA3EEF">
            <wp:extent cx="2751058" cy="3505504"/>
            <wp:effectExtent l="0" t="0" r="0" b="0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3AB" w14:textId="1DA53D68" w:rsidR="008F2507" w:rsidRDefault="008F2507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 w:rsidRPr="008F2507">
        <w:rPr>
          <w:rFonts w:ascii="Lato" w:hAnsi="Lato"/>
          <w:color w:val="404040"/>
          <w:lang w:val="en-GB"/>
        </w:rPr>
        <w:t>Eli find polku -name “hakusana” | less</w:t>
      </w:r>
    </w:p>
    <w:p w14:paraId="673185BC" w14:textId="77777777" w:rsidR="005053B2" w:rsidRPr="008F2507" w:rsidRDefault="005053B2" w:rsidP="00E07E3E">
      <w:p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</w:p>
    <w:p w14:paraId="4145C594" w14:textId="2E96C77A" w:rsidR="009A2839" w:rsidRPr="009F08C4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lastRenderedPageBreak/>
        <w:t>Download and extract the Apache web server package: </w:t>
      </w:r>
      <w:hyperlink r:id="rId18" w:history="1">
        <w:r w:rsidRPr="009A2839">
          <w:rPr>
            <w:rStyle w:val="Hyperlinkki"/>
            <w:rFonts w:ascii="Lato" w:hAnsi="Lato"/>
            <w:b/>
            <w:bCs/>
            <w:color w:val="2980B9"/>
            <w:lang w:val="en-GB"/>
          </w:rPr>
          <w:t>Apache web server</w:t>
        </w:r>
      </w:hyperlink>
      <w:r w:rsidRPr="009A2839">
        <w:rPr>
          <w:rStyle w:val="Voimakas"/>
          <w:rFonts w:ascii="Lato" w:hAnsi="Lato"/>
          <w:color w:val="404040"/>
          <w:lang w:val="en-GB"/>
        </w:rPr>
        <w:t>.</w:t>
      </w:r>
    </w:p>
    <w:p w14:paraId="696F71A7" w14:textId="168FDF98" w:rsidR="009F08C4" w:rsidRDefault="00E716F9" w:rsidP="00236F8E">
      <w:pPr>
        <w:shd w:val="clear" w:color="auto" w:fill="FCFCFC"/>
        <w:spacing w:before="100" w:beforeAutospacing="1" w:after="240" w:line="480" w:lineRule="atLeast"/>
        <w:ind w:left="72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1057C0A6" wp14:editId="11737D05">
            <wp:extent cx="4846320" cy="2877185"/>
            <wp:effectExtent l="0" t="0" r="0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53B" w14:textId="56B1A42F" w:rsidR="005053B2" w:rsidRDefault="00E716F9" w:rsidP="00236F8E">
      <w:pPr>
        <w:shd w:val="clear" w:color="auto" w:fill="FCFCFC"/>
        <w:spacing w:before="100" w:beforeAutospacing="1" w:after="240" w:line="480" w:lineRule="atLeast"/>
        <w:ind w:left="720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2164825E" wp14:editId="62A223C4">
            <wp:extent cx="4792980" cy="495300"/>
            <wp:effectExtent l="0" t="0" r="762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881F" w14:textId="77777777" w:rsidR="005053B2" w:rsidRDefault="005053B2">
      <w:pPr>
        <w:rPr>
          <w:rFonts w:ascii="Lato" w:hAnsi="Lato"/>
          <w:color w:val="404040"/>
          <w:lang w:val="en-GB"/>
        </w:rPr>
      </w:pPr>
      <w:r>
        <w:rPr>
          <w:rFonts w:ascii="Lato" w:hAnsi="Lato"/>
          <w:color w:val="404040"/>
          <w:lang w:val="en-GB"/>
        </w:rPr>
        <w:br w:type="page"/>
      </w:r>
    </w:p>
    <w:p w14:paraId="2CB99A54" w14:textId="77777777" w:rsidR="009A2839" w:rsidRPr="009A2839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Lato" w:hAnsi="Lato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lastRenderedPageBreak/>
        <w:t>Use Vim editor in this task. Open CHANGES file from extracted Apache web server directory and add this line to the beginning of the file:</w:t>
      </w:r>
    </w:p>
    <w:p w14:paraId="67626101" w14:textId="77777777" w:rsidR="009A2839" w:rsidRPr="009A2839" w:rsidRDefault="009A2839" w:rsidP="009A283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Lato" w:hAnsi="Lato"/>
          <w:color w:val="404040"/>
          <w:lang w:val="en-GB"/>
        </w:rPr>
      </w:pPr>
      <w:r w:rsidRPr="009A2839">
        <w:rPr>
          <w:rFonts w:ascii="Lato" w:hAnsi="Lato"/>
          <w:b/>
          <w:bCs/>
          <w:color w:val="FFA500"/>
          <w:lang w:val="en-GB"/>
        </w:rPr>
        <w:t>====== This file has been edited in </w:t>
      </w:r>
      <w:r w:rsidRPr="009A2839">
        <w:rPr>
          <w:rFonts w:ascii="Lato" w:hAnsi="Lato"/>
          <w:b/>
          <w:bCs/>
          <w:i/>
          <w:iCs/>
          <w:color w:val="00008B"/>
          <w:lang w:val="en-GB"/>
        </w:rPr>
        <w:t>current_date</w:t>
      </w:r>
      <w:r w:rsidRPr="009A2839">
        <w:rPr>
          <w:rFonts w:ascii="Lato" w:hAnsi="Lato"/>
          <w:b/>
          <w:bCs/>
          <w:color w:val="FFA500"/>
          <w:lang w:val="en-GB"/>
        </w:rPr>
        <w:t> ======</w:t>
      </w:r>
    </w:p>
    <w:p w14:paraId="4430510F" w14:textId="6D963A24" w:rsidR="009A2839" w:rsidRPr="00126FAD" w:rsidRDefault="00E562A7" w:rsidP="009A283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anchor distT="0" distB="0" distL="114300" distR="114300" simplePos="0" relativeHeight="251658240" behindDoc="0" locked="0" layoutInCell="1" allowOverlap="1" wp14:anchorId="63514589" wp14:editId="6FF0FAA3">
            <wp:simplePos x="0" y="0"/>
            <wp:positionH relativeFrom="column">
              <wp:posOffset>-3810</wp:posOffset>
            </wp:positionH>
            <wp:positionV relativeFrom="paragraph">
              <wp:posOffset>454025</wp:posOffset>
            </wp:positionV>
            <wp:extent cx="4183380" cy="2686050"/>
            <wp:effectExtent l="0" t="0" r="7620" b="0"/>
            <wp:wrapSquare wrapText="bothSides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839" w:rsidRPr="009A2839">
        <w:rPr>
          <w:rStyle w:val="Voimakas"/>
          <w:rFonts w:ascii="Lato" w:hAnsi="Lato"/>
          <w:color w:val="404040"/>
          <w:lang w:val="en-GB"/>
        </w:rPr>
        <w:t>Save the file and print first 18 lines of the file to the command line.</w:t>
      </w:r>
    </w:p>
    <w:p w14:paraId="40D9C5F0" w14:textId="09FD3B11" w:rsidR="00126FAD" w:rsidRDefault="00126FAD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52CFB70B" w14:textId="05ADFFDC" w:rsidR="00E562A7" w:rsidRDefault="00E562A7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7F3D4CBF" w14:textId="6DB63392" w:rsidR="00E562A7" w:rsidRDefault="00E562A7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01E54F5F" w14:textId="55228F35" w:rsidR="00E562A7" w:rsidRDefault="00E562A7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29DCB7BA" w14:textId="13813264" w:rsidR="00E562A7" w:rsidRDefault="00E562A7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6E23D42C" w14:textId="6F8FA074" w:rsidR="00E562A7" w:rsidRDefault="00E562A7" w:rsidP="00126FAD">
      <w:pPr>
        <w:shd w:val="clear" w:color="auto" w:fill="FCFCFC"/>
        <w:spacing w:before="100" w:beforeAutospacing="1" w:after="240" w:line="480" w:lineRule="atLeast"/>
        <w:ind w:left="1800"/>
        <w:rPr>
          <w:rFonts w:ascii="Lato" w:hAnsi="Lato"/>
          <w:color w:val="404040"/>
          <w:lang w:val="en-GB"/>
        </w:rPr>
      </w:pPr>
    </w:p>
    <w:p w14:paraId="740B87BC" w14:textId="612DEEC8" w:rsidR="00E562A7" w:rsidRDefault="00E562A7" w:rsidP="00E562A7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A2E4AE5" wp14:editId="498CB396">
            <wp:extent cx="5563082" cy="1516511"/>
            <wp:effectExtent l="0" t="0" r="0" b="762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6B0E" w14:textId="104E71AD" w:rsidR="00887C8D" w:rsidRPr="005053B2" w:rsidRDefault="00887C8D" w:rsidP="00887C8D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</w:rPr>
      </w:pPr>
      <w:r w:rsidRPr="005053B2">
        <w:rPr>
          <w:rFonts w:ascii="Lato" w:hAnsi="Lato"/>
          <w:color w:val="404040"/>
        </w:rPr>
        <w:t>Vimin sisällä:</w:t>
      </w:r>
    </w:p>
    <w:p w14:paraId="2C6BAD06" w14:textId="69359380" w:rsidR="00887C8D" w:rsidRDefault="00887C8D" w:rsidP="00887C8D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</w:rPr>
      </w:pPr>
      <w:r w:rsidRPr="00887C8D">
        <w:rPr>
          <w:rFonts w:ascii="Lato" w:hAnsi="Lato"/>
          <w:color w:val="404040"/>
        </w:rPr>
        <w:t>E</w:t>
      </w:r>
      <w:r w:rsidR="00DC7C47">
        <w:rPr>
          <w:rFonts w:ascii="Lato" w:hAnsi="Lato"/>
          <w:color w:val="404040"/>
        </w:rPr>
        <w:t>nsik</w:t>
      </w:r>
      <w:r w:rsidRPr="00887C8D">
        <w:rPr>
          <w:rFonts w:ascii="Lato" w:hAnsi="Lato"/>
          <w:color w:val="404040"/>
        </w:rPr>
        <w:t>si i-kirjain jotta p</w:t>
      </w:r>
      <w:r>
        <w:rPr>
          <w:rFonts w:ascii="Lato" w:hAnsi="Lato"/>
          <w:color w:val="404040"/>
        </w:rPr>
        <w:t>äästään insert-moodiin, kirjoitetaan muutokset, painetaan ESCia, ja sitten :wq jotta tallennetaan muutokset</w:t>
      </w:r>
      <w:r w:rsidR="00EB1C1D">
        <w:rPr>
          <w:rFonts w:ascii="Lato" w:hAnsi="Lato"/>
          <w:color w:val="404040"/>
        </w:rPr>
        <w:t xml:space="preserve"> ja poistutaan</w:t>
      </w:r>
      <w:r w:rsidR="002233E5">
        <w:rPr>
          <w:rFonts w:ascii="Lato" w:hAnsi="Lato"/>
          <w:color w:val="404040"/>
        </w:rPr>
        <w:t xml:space="preserve"> Vimistä.</w:t>
      </w:r>
    </w:p>
    <w:p w14:paraId="476884EB" w14:textId="60C29AB2" w:rsidR="003A515E" w:rsidRDefault="003A515E" w:rsidP="00887C8D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</w:rPr>
      </w:pPr>
    </w:p>
    <w:p w14:paraId="24B57FFF" w14:textId="77777777" w:rsidR="003A515E" w:rsidRPr="00887C8D" w:rsidRDefault="003A515E" w:rsidP="00887C8D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</w:rPr>
      </w:pPr>
    </w:p>
    <w:p w14:paraId="0CA2834B" w14:textId="0CF43417" w:rsidR="009A2839" w:rsidRPr="00DE4F4A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lastRenderedPageBreak/>
        <w:t>Open Kernel log file (/var/log/kern.log) using tail command so that new log lines are listed in real-time.</w:t>
      </w:r>
    </w:p>
    <w:p w14:paraId="0F7F1094" w14:textId="2307C43A" w:rsidR="00DE4F4A" w:rsidRPr="009A2839" w:rsidRDefault="003A515E" w:rsidP="00DE4F4A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7BFFB265" wp14:editId="14E8FE00">
            <wp:extent cx="5151120" cy="3266082"/>
            <wp:effectExtent l="0" t="0" r="0" b="0"/>
            <wp:docPr id="17" name="Kuva 1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&#10;&#10;Kuvaus luotu automaattisest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80" cy="32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9BBA" w14:textId="2E1CABAD" w:rsidR="009A2839" w:rsidRPr="00F73C3D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t>Examine curl program parameter through help feature. Download Funet network's wiki page </w:t>
      </w:r>
      <w:hyperlink r:id="rId24" w:history="1">
        <w:r w:rsidRPr="009A2839">
          <w:rPr>
            <w:rStyle w:val="Hyperlinkki"/>
            <w:rFonts w:ascii="Lato" w:hAnsi="Lato"/>
            <w:b/>
            <w:bCs/>
            <w:color w:val="2980B9"/>
            <w:lang w:val="en-GB"/>
          </w:rPr>
          <w:t>https://fi.wikipedia.org/wiki/Funet</w:t>
        </w:r>
      </w:hyperlink>
      <w:r w:rsidRPr="009A2839">
        <w:rPr>
          <w:rStyle w:val="Voimakas"/>
          <w:rFonts w:ascii="Lato" w:hAnsi="Lato"/>
          <w:color w:val="404040"/>
          <w:lang w:val="en-GB"/>
        </w:rPr>
        <w:t> and save the content of the page to the file (Write to file) called funetpage.html. Add screenshot presenting part of this file's content.</w:t>
      </w:r>
    </w:p>
    <w:p w14:paraId="1CF2E9CF" w14:textId="7AF58728" w:rsidR="00F73C3D" w:rsidRPr="009A2839" w:rsidRDefault="00AD1AF6" w:rsidP="00F73C3D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drawing>
          <wp:inline distT="0" distB="0" distL="0" distR="0" wp14:anchorId="384EF667" wp14:editId="3F5E3FA6">
            <wp:extent cx="5654040" cy="1354553"/>
            <wp:effectExtent l="0" t="0" r="3810" b="0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73" cy="13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30F" w14:textId="77777777" w:rsidR="00E14478" w:rsidRPr="003A515E" w:rsidRDefault="009A2839" w:rsidP="009A283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Voimakas"/>
          <w:rFonts w:ascii="Lato" w:hAnsi="Lato"/>
          <w:b w:val="0"/>
          <w:bCs w:val="0"/>
          <w:color w:val="404040"/>
          <w:lang w:val="en-GB"/>
        </w:rPr>
      </w:pPr>
      <w:r w:rsidRPr="009A2839">
        <w:rPr>
          <w:rStyle w:val="Voimakas"/>
          <w:rFonts w:ascii="Lato" w:hAnsi="Lato"/>
          <w:color w:val="404040"/>
          <w:lang w:val="en-GB"/>
        </w:rPr>
        <w:t>In this task curl command will be used to connect to remote servers:</w:t>
      </w:r>
      <w:r w:rsidRPr="009A2839">
        <w:rPr>
          <w:rFonts w:ascii="Lato" w:hAnsi="Lato"/>
          <w:color w:val="404040"/>
          <w:lang w:val="en-GB"/>
        </w:rPr>
        <w:br/>
        <w:t>a) </w:t>
      </w:r>
      <w:r w:rsidRPr="009A2839">
        <w:rPr>
          <w:rStyle w:val="Voimakas"/>
          <w:rFonts w:ascii="Lato" w:hAnsi="Lato"/>
          <w:color w:val="404040"/>
          <w:lang w:val="en-GB"/>
        </w:rPr>
        <w:t>README file is located in the server http://ftp.funet.fi. How do you open this file using curl command so that you can view it page by page (hint: utilize other commands with curl)?</w:t>
      </w:r>
    </w:p>
    <w:p w14:paraId="23AEB484" w14:textId="77777777" w:rsidR="009F3F3F" w:rsidRDefault="00443E09" w:rsidP="000D652B">
      <w:pPr>
        <w:shd w:val="clear" w:color="auto" w:fill="FCFCFC"/>
        <w:spacing w:before="100" w:beforeAutospacing="1" w:after="240" w:line="480" w:lineRule="atLeast"/>
        <w:rPr>
          <w:rFonts w:ascii="Lato" w:hAnsi="Lato"/>
          <w:color w:val="404040"/>
          <w:lang w:val="en-GB"/>
        </w:rPr>
      </w:pPr>
      <w:r>
        <w:rPr>
          <w:rFonts w:ascii="Lato" w:hAnsi="Lato"/>
          <w:noProof/>
          <w:color w:val="404040"/>
          <w:lang w:val="en-GB"/>
        </w:rPr>
        <w:lastRenderedPageBreak/>
        <w:drawing>
          <wp:inline distT="0" distB="0" distL="0" distR="0" wp14:anchorId="339A9C5A" wp14:editId="3EBC5492">
            <wp:extent cx="4953000" cy="1653056"/>
            <wp:effectExtent l="0" t="0" r="0" b="4445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36" cy="16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135A" w14:textId="2FEF6D99" w:rsidR="009A2839" w:rsidRPr="00E14478" w:rsidRDefault="009A2839" w:rsidP="00DC13C9">
      <w:pPr>
        <w:rPr>
          <w:rFonts w:ascii="Lato" w:hAnsi="Lato"/>
          <w:color w:val="404040"/>
          <w:lang w:val="en-GB"/>
        </w:rPr>
      </w:pPr>
      <w:r w:rsidRPr="009A2839">
        <w:rPr>
          <w:rFonts w:ascii="Lato" w:hAnsi="Lato"/>
          <w:color w:val="404040"/>
          <w:lang w:val="en-GB"/>
        </w:rPr>
        <w:t>b) </w:t>
      </w:r>
      <w:r w:rsidRPr="009A2839">
        <w:rPr>
          <w:rStyle w:val="Voimakas"/>
          <w:rFonts w:ascii="Lato" w:hAnsi="Lato"/>
          <w:color w:val="404040"/>
          <w:lang w:val="en-GB"/>
        </w:rPr>
        <w:t xml:space="preserve">How do you list the content of remote server's folder ftp://speedtest.tele2.net/? </w:t>
      </w:r>
      <w:r w:rsidRPr="00E14478">
        <w:rPr>
          <w:rStyle w:val="Voimakas"/>
          <w:rFonts w:ascii="Lato" w:hAnsi="Lato"/>
          <w:color w:val="404040"/>
          <w:lang w:val="en-GB"/>
        </w:rPr>
        <w:t>What files are included in listing?</w:t>
      </w:r>
    </w:p>
    <w:p w14:paraId="0225DB43" w14:textId="1044B2C0" w:rsidR="0013166A" w:rsidRDefault="008E6673" w:rsidP="007B60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971007" wp14:editId="1133F0A7">
            <wp:extent cx="3741420" cy="2114942"/>
            <wp:effectExtent l="0" t="0" r="0" b="0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35" cy="21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479" w14:textId="77777777" w:rsidR="00177603" w:rsidRDefault="00177603" w:rsidP="007B60E1">
      <w:pPr>
        <w:rPr>
          <w:lang w:val="en-GB"/>
        </w:rPr>
      </w:pPr>
    </w:p>
    <w:p w14:paraId="368A173D" w14:textId="2A1ECAE6" w:rsidR="009F3F3F" w:rsidRPr="000D652B" w:rsidRDefault="009F3F3F" w:rsidP="007B60E1">
      <w:r w:rsidRPr="000D652B">
        <w:t>Näköjään tulee</w:t>
      </w:r>
      <w:r w:rsidR="00177603" w:rsidRPr="000D652B">
        <w:t xml:space="preserve"> </w:t>
      </w:r>
      <w:r w:rsidR="00015AD9" w:rsidRPr="000D652B">
        <w:t>.zip-tiedostoja ja upload-niminen hakemisto.</w:t>
      </w:r>
    </w:p>
    <w:sectPr w:rsidR="009F3F3F" w:rsidRPr="000D652B" w:rsidSect="00C26988">
      <w:headerReference w:type="default" r:id="rId28"/>
      <w:headerReference w:type="first" r:id="rId29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8E35" w14:textId="77777777" w:rsidR="007017FD" w:rsidRDefault="007017FD" w:rsidP="00DE5CC2">
      <w:r>
        <w:separator/>
      </w:r>
    </w:p>
  </w:endnote>
  <w:endnote w:type="continuationSeparator" w:id="0">
    <w:p w14:paraId="1AF51F94" w14:textId="77777777" w:rsidR="007017FD" w:rsidRDefault="007017F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4690" w14:textId="77777777" w:rsidR="007017FD" w:rsidRDefault="007017FD" w:rsidP="00DE5CC2">
      <w:r>
        <w:separator/>
      </w:r>
    </w:p>
  </w:footnote>
  <w:footnote w:type="continuationSeparator" w:id="0">
    <w:p w14:paraId="1DF04E66" w14:textId="77777777" w:rsidR="007017FD" w:rsidRDefault="007017F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5B83" w14:textId="77777777" w:rsidR="00DE5CC2" w:rsidRDefault="00DE5CC2" w:rsidP="00C26988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F13" w14:textId="77777777" w:rsidR="00C26988" w:rsidRDefault="000521B4" w:rsidP="00C26988">
    <w:pPr>
      <w:pStyle w:val="Yltunniste"/>
      <w:jc w:val="right"/>
    </w:pPr>
    <w:r>
      <w:rPr>
        <w:noProof/>
        <w:lang w:val="en-GB" w:eastAsia="en-GB"/>
      </w:rPr>
      <w:drawing>
        <wp:inline distT="0" distB="0" distL="0" distR="0" wp14:anchorId="2974239B" wp14:editId="6786C2C1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7F43"/>
    <w:multiLevelType w:val="multilevel"/>
    <w:tmpl w:val="1268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15AD9"/>
    <w:rsid w:val="0002482D"/>
    <w:rsid w:val="000521B4"/>
    <w:rsid w:val="00054B4D"/>
    <w:rsid w:val="00071F79"/>
    <w:rsid w:val="00082DF4"/>
    <w:rsid w:val="000B73AE"/>
    <w:rsid w:val="000B79C4"/>
    <w:rsid w:val="000D652B"/>
    <w:rsid w:val="001117A2"/>
    <w:rsid w:val="00126FAD"/>
    <w:rsid w:val="0013166A"/>
    <w:rsid w:val="00177603"/>
    <w:rsid w:val="001B5843"/>
    <w:rsid w:val="001C60EC"/>
    <w:rsid w:val="001C6F02"/>
    <w:rsid w:val="001D150A"/>
    <w:rsid w:val="002233E5"/>
    <w:rsid w:val="00225EE8"/>
    <w:rsid w:val="00236F8E"/>
    <w:rsid w:val="002434F9"/>
    <w:rsid w:val="0028231B"/>
    <w:rsid w:val="002A2EC4"/>
    <w:rsid w:val="002C0A68"/>
    <w:rsid w:val="002E04D2"/>
    <w:rsid w:val="00342E74"/>
    <w:rsid w:val="00383DC8"/>
    <w:rsid w:val="003A515E"/>
    <w:rsid w:val="003B32F5"/>
    <w:rsid w:val="003B63C8"/>
    <w:rsid w:val="004145C6"/>
    <w:rsid w:val="0041461E"/>
    <w:rsid w:val="00443E09"/>
    <w:rsid w:val="00445CEF"/>
    <w:rsid w:val="005053B2"/>
    <w:rsid w:val="005B0D41"/>
    <w:rsid w:val="00616C41"/>
    <w:rsid w:val="00641089"/>
    <w:rsid w:val="006673E1"/>
    <w:rsid w:val="00694D7C"/>
    <w:rsid w:val="006C686A"/>
    <w:rsid w:val="007017FD"/>
    <w:rsid w:val="00715775"/>
    <w:rsid w:val="0073132A"/>
    <w:rsid w:val="00757786"/>
    <w:rsid w:val="007B60E1"/>
    <w:rsid w:val="007B6B07"/>
    <w:rsid w:val="007E101C"/>
    <w:rsid w:val="00806089"/>
    <w:rsid w:val="00887C8D"/>
    <w:rsid w:val="00891751"/>
    <w:rsid w:val="008941E3"/>
    <w:rsid w:val="008A1F9B"/>
    <w:rsid w:val="008E6673"/>
    <w:rsid w:val="008F2507"/>
    <w:rsid w:val="00907A66"/>
    <w:rsid w:val="00930716"/>
    <w:rsid w:val="0098112B"/>
    <w:rsid w:val="009A2839"/>
    <w:rsid w:val="009B3DCE"/>
    <w:rsid w:val="009F08C4"/>
    <w:rsid w:val="009F3F3F"/>
    <w:rsid w:val="00A26581"/>
    <w:rsid w:val="00A36E20"/>
    <w:rsid w:val="00A55E28"/>
    <w:rsid w:val="00AB7493"/>
    <w:rsid w:val="00AD1AF6"/>
    <w:rsid w:val="00C05594"/>
    <w:rsid w:val="00C26988"/>
    <w:rsid w:val="00CD2CAC"/>
    <w:rsid w:val="00DA4BD4"/>
    <w:rsid w:val="00DC13C9"/>
    <w:rsid w:val="00DC7C47"/>
    <w:rsid w:val="00DD3253"/>
    <w:rsid w:val="00DD744D"/>
    <w:rsid w:val="00DE4F4A"/>
    <w:rsid w:val="00DE5CC2"/>
    <w:rsid w:val="00DF0A31"/>
    <w:rsid w:val="00DF333A"/>
    <w:rsid w:val="00E00347"/>
    <w:rsid w:val="00E04726"/>
    <w:rsid w:val="00E07E3E"/>
    <w:rsid w:val="00E14478"/>
    <w:rsid w:val="00E20FC1"/>
    <w:rsid w:val="00E271FE"/>
    <w:rsid w:val="00E562A7"/>
    <w:rsid w:val="00E716F9"/>
    <w:rsid w:val="00E928B7"/>
    <w:rsid w:val="00EB1C1D"/>
    <w:rsid w:val="00EC123B"/>
    <w:rsid w:val="00EC35A2"/>
    <w:rsid w:val="00ED3F0A"/>
    <w:rsid w:val="00EF0F65"/>
    <w:rsid w:val="00F00FC7"/>
    <w:rsid w:val="00F73C3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0C7F5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D3253"/>
    <w:rPr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KansiLehti">
    <w:name w:val="KansiLehti"/>
    <w:next w:val="Normaali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Yltunniste">
    <w:name w:val="header"/>
    <w:basedOn w:val="Normaali"/>
    <w:link w:val="YltunnisteChar"/>
    <w:rsid w:val="00DE5CC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rsid w:val="00DE5CC2"/>
    <w:rPr>
      <w:sz w:val="24"/>
      <w:szCs w:val="24"/>
    </w:rPr>
  </w:style>
  <w:style w:type="paragraph" w:styleId="Alatunniste">
    <w:name w:val="footer"/>
    <w:basedOn w:val="Normaali"/>
    <w:link w:val="AlatunnisteChar"/>
    <w:rsid w:val="00DE5CC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rsid w:val="00DE5CC2"/>
    <w:rPr>
      <w:sz w:val="24"/>
      <w:szCs w:val="24"/>
    </w:rPr>
  </w:style>
  <w:style w:type="paragraph" w:styleId="Seliteteksti">
    <w:name w:val="Balloon Text"/>
    <w:basedOn w:val="Normaali"/>
    <w:link w:val="SelitetekstiChar"/>
    <w:rsid w:val="002E04D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Voimakas">
    <w:name w:val="Strong"/>
    <w:basedOn w:val="Kappaleenoletusfontti"/>
    <w:uiPriority w:val="22"/>
    <w:qFormat/>
    <w:rsid w:val="009A2839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9A2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tudent.labranet.jamk.fi/~hantt/apache/httpd-2.4.41.tar.gz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i.wikipedia.org/wiki/Fu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6985-636D-4E51-B55B-34B8E55F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114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40</cp:revision>
  <cp:lastPrinted>2021-09-22T15:35:00Z</cp:lastPrinted>
  <dcterms:created xsi:type="dcterms:W3CDTF">2021-09-22T09:31:00Z</dcterms:created>
  <dcterms:modified xsi:type="dcterms:W3CDTF">2021-09-23T07:13:00Z</dcterms:modified>
</cp:coreProperties>
</file>