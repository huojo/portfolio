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7E" w:rsidRDefault="00FE077E" w:rsidP="002E04D2">
      <w:pPr>
        <w:pStyle w:val="KansiLehti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Pr="001C60EC" w:rsidRDefault="001C60EC" w:rsidP="002E04D2">
      <w:pPr>
        <w:jc w:val="center"/>
      </w:pPr>
    </w:p>
    <w:p w:rsidR="007B60E1" w:rsidRDefault="0013166A" w:rsidP="001C6F02">
      <w:pPr>
        <w:pStyle w:val="Calibri26"/>
        <w:jc w:val="center"/>
      </w:pPr>
      <w:r>
        <w:t>Linux perusteet</w:t>
      </w:r>
      <w:r w:rsidR="00DF0A31">
        <w:t xml:space="preserve"> [TT</w:t>
      </w:r>
      <w:r>
        <w:t>C1040</w:t>
      </w:r>
      <w:r w:rsidR="00DF0A31">
        <w:t>]</w:t>
      </w:r>
    </w:p>
    <w:p w:rsidR="007B60E1" w:rsidRDefault="007B60E1" w:rsidP="001C6F02">
      <w:pPr>
        <w:pStyle w:val="Calibri26"/>
        <w:jc w:val="center"/>
      </w:pPr>
    </w:p>
    <w:p w:rsidR="00DF0A31" w:rsidRDefault="00DF0A31" w:rsidP="001C6F02">
      <w:pPr>
        <w:pStyle w:val="Calibri26"/>
        <w:jc w:val="center"/>
      </w:pPr>
      <w:r>
        <w:t>h</w:t>
      </w:r>
      <w:r w:rsidR="007B60E1">
        <w:t xml:space="preserve">arjoitus </w:t>
      </w:r>
      <w:r w:rsidR="00F54453">
        <w:t>7</w:t>
      </w:r>
    </w:p>
    <w:p w:rsidR="002E04D2" w:rsidRPr="00EC35A2" w:rsidRDefault="002E04D2" w:rsidP="001C6F02">
      <w:pPr>
        <w:pStyle w:val="Calibri26"/>
        <w:jc w:val="center"/>
      </w:pPr>
      <w:r>
        <w:br/>
      </w:r>
      <w:r w:rsidR="00EC35A2">
        <w:rPr>
          <w:noProof/>
          <w:lang w:val="en-GB" w:eastAsia="en-GB"/>
        </w:rPr>
        <w:drawing>
          <wp:inline distT="0" distB="0" distL="0" distR="0" wp14:anchorId="73A9FD3B" wp14:editId="14681803">
            <wp:extent cx="1219200" cy="11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928" cy="11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7E" w:rsidRPr="00F00FC7" w:rsidRDefault="00FE077E" w:rsidP="00DF0A31">
      <w:pPr>
        <w:pStyle w:val="KansiLehti"/>
        <w:jc w:val="left"/>
        <w:rPr>
          <w:rFonts w:ascii="Calibri" w:hAnsi="Calibri"/>
          <w:sz w:val="44"/>
          <w:szCs w:val="44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4145C6" w:rsidRDefault="00CD2CAB" w:rsidP="001C6F02">
      <w:pPr>
        <w:pStyle w:val="Calibri18"/>
        <w:jc w:val="center"/>
      </w:pPr>
      <w:r>
        <w:t>Maarit Salo</w:t>
      </w:r>
    </w:p>
    <w:p w:rsidR="00FE077E" w:rsidRPr="00F00FC7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:rsidR="00FE077E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:rsidR="007B60E1" w:rsidRDefault="007B60E1" w:rsidP="007B60E1"/>
    <w:p w:rsidR="007B60E1" w:rsidRDefault="007B60E1" w:rsidP="007B60E1"/>
    <w:p w:rsidR="007B60E1" w:rsidRPr="007B60E1" w:rsidRDefault="007B60E1" w:rsidP="007B60E1"/>
    <w:p w:rsidR="007B60E1" w:rsidRDefault="00C24425" w:rsidP="007B60E1">
      <w:pPr>
        <w:pStyle w:val="KansiLehti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7.10.2021</w:t>
      </w:r>
    </w:p>
    <w:p w:rsidR="007B60E1" w:rsidRDefault="007B60E1" w:rsidP="007B60E1"/>
    <w:p w:rsidR="007B60E1" w:rsidRDefault="007B60E1" w:rsidP="007B60E1"/>
    <w:p w:rsidR="007B60E1" w:rsidRDefault="007B60E1" w:rsidP="007B60E1"/>
    <w:p w:rsidR="00546F32" w:rsidRPr="00546F32" w:rsidRDefault="007B60E1" w:rsidP="00546F32">
      <w:pPr>
        <w:numPr>
          <w:ilvl w:val="0"/>
          <w:numId w:val="2"/>
        </w:num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  <w:lang w:val="en-US"/>
        </w:rPr>
      </w:pPr>
      <w:r w:rsidRPr="00CB09AD">
        <w:rPr>
          <w:lang w:val="en-US"/>
        </w:rPr>
        <w:br w:type="page"/>
      </w:r>
      <w:r w:rsidR="00546F32" w:rsidRPr="00546F32">
        <w:rPr>
          <w:rStyle w:val="Strong"/>
          <w:rFonts w:ascii="Arial" w:hAnsi="Arial" w:cs="Arial"/>
          <w:color w:val="404040"/>
          <w:lang w:val="en-US"/>
        </w:rPr>
        <w:lastRenderedPageBreak/>
        <w:t>Create a new file </w:t>
      </w:r>
      <w:r w:rsidR="00546F32" w:rsidRPr="00546F32">
        <w:rPr>
          <w:rStyle w:val="Emphasis"/>
          <w:rFonts w:ascii="Arial" w:hAnsi="Arial" w:cs="Arial"/>
          <w:b/>
          <w:bCs/>
          <w:color w:val="404040"/>
          <w:lang w:val="en-US"/>
        </w:rPr>
        <w:t>first.txt</w:t>
      </w:r>
      <w:r w:rsidR="00546F32" w:rsidRPr="00546F32">
        <w:rPr>
          <w:rStyle w:val="Strong"/>
          <w:rFonts w:ascii="Arial" w:hAnsi="Arial" w:cs="Arial"/>
          <w:color w:val="404040"/>
          <w:lang w:val="en-US"/>
        </w:rPr>
        <w:t> and a new directory </w:t>
      </w:r>
      <w:r w:rsidR="00546F32" w:rsidRPr="00546F32">
        <w:rPr>
          <w:rStyle w:val="Emphasis"/>
          <w:rFonts w:ascii="Arial" w:hAnsi="Arial" w:cs="Arial"/>
          <w:b/>
          <w:bCs/>
          <w:color w:val="404040"/>
          <w:lang w:val="en-US"/>
        </w:rPr>
        <w:t>second</w:t>
      </w:r>
      <w:r w:rsidR="00546F32" w:rsidRPr="00546F32">
        <w:rPr>
          <w:rStyle w:val="Strong"/>
          <w:rFonts w:ascii="Arial" w:hAnsi="Arial" w:cs="Arial"/>
          <w:color w:val="404040"/>
          <w:lang w:val="en-US"/>
        </w:rPr>
        <w:t> to your user's home directory. What are the permissions for newly created file and directory?</w:t>
      </w:r>
    </w:p>
    <w:p w:rsidR="001D5796" w:rsidRDefault="005B76FF" w:rsidP="001D579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4771429" cy="234285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7t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FB" w:rsidRDefault="00D020DD" w:rsidP="005335FB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 w:rsidRPr="009F4220">
        <w:rPr>
          <w:rFonts w:ascii="Arial" w:hAnsi="Arial" w:cs="Arial"/>
          <w:color w:val="404040"/>
        </w:rPr>
        <w:t>N</w:t>
      </w:r>
      <w:r w:rsidR="005B76FF" w:rsidRPr="009F4220">
        <w:rPr>
          <w:rFonts w:ascii="Arial" w:hAnsi="Arial" w:cs="Arial"/>
          <w:color w:val="404040"/>
        </w:rPr>
        <w:t xml:space="preserve">äköjään </w:t>
      </w:r>
      <w:proofErr w:type="spellStart"/>
      <w:r w:rsidR="009F4220" w:rsidRPr="009F4220">
        <w:rPr>
          <w:rFonts w:ascii="Arial" w:hAnsi="Arial" w:cs="Arial"/>
          <w:color w:val="404040"/>
        </w:rPr>
        <w:t>second</w:t>
      </w:r>
      <w:proofErr w:type="spellEnd"/>
      <w:r w:rsidR="009F4220" w:rsidRPr="009F4220">
        <w:rPr>
          <w:rFonts w:ascii="Arial" w:hAnsi="Arial" w:cs="Arial"/>
          <w:color w:val="404040"/>
        </w:rPr>
        <w:t>-kansio</w:t>
      </w:r>
      <w:r w:rsidR="009F4220">
        <w:rPr>
          <w:rFonts w:ascii="Arial" w:hAnsi="Arial" w:cs="Arial"/>
          <w:color w:val="404040"/>
        </w:rPr>
        <w:t xml:space="preserve">on </w:t>
      </w:r>
      <w:proofErr w:type="spellStart"/>
      <w:r w:rsidR="009F4220">
        <w:rPr>
          <w:rFonts w:ascii="Arial" w:hAnsi="Arial" w:cs="Arial"/>
          <w:color w:val="404040"/>
        </w:rPr>
        <w:t>user</w:t>
      </w:r>
      <w:proofErr w:type="spellEnd"/>
      <w:r w:rsidR="009F4220">
        <w:rPr>
          <w:rFonts w:ascii="Arial" w:hAnsi="Arial" w:cs="Arial"/>
          <w:color w:val="404040"/>
        </w:rPr>
        <w:t xml:space="preserve">-käyttäjällä ja </w:t>
      </w:r>
      <w:proofErr w:type="spellStart"/>
      <w:r w:rsidR="009F4220">
        <w:rPr>
          <w:rFonts w:ascii="Arial" w:hAnsi="Arial" w:cs="Arial"/>
          <w:color w:val="404040"/>
        </w:rPr>
        <w:t>user</w:t>
      </w:r>
      <w:proofErr w:type="spellEnd"/>
      <w:r w:rsidR="009F4220">
        <w:rPr>
          <w:rFonts w:ascii="Arial" w:hAnsi="Arial" w:cs="Arial"/>
          <w:color w:val="404040"/>
        </w:rPr>
        <w:t xml:space="preserve">-ryhmällä on täydet oikeudet, ja muut saavat luku- ja </w:t>
      </w:r>
      <w:proofErr w:type="spellStart"/>
      <w:r w:rsidR="009F4220">
        <w:rPr>
          <w:rFonts w:ascii="Arial" w:hAnsi="Arial" w:cs="Arial"/>
          <w:color w:val="404040"/>
        </w:rPr>
        <w:t>kansioonpääsyoikeudet</w:t>
      </w:r>
      <w:proofErr w:type="spellEnd"/>
      <w:r w:rsidR="00995D85">
        <w:rPr>
          <w:rFonts w:ascii="Arial" w:hAnsi="Arial" w:cs="Arial"/>
          <w:color w:val="404040"/>
        </w:rPr>
        <w:t xml:space="preserve">. </w:t>
      </w:r>
      <w:r w:rsidR="007454F9">
        <w:rPr>
          <w:rFonts w:ascii="Arial" w:hAnsi="Arial" w:cs="Arial"/>
          <w:color w:val="404040"/>
        </w:rPr>
        <w:t xml:space="preserve">first.txt-tiedostoon käyttäjällä </w:t>
      </w:r>
      <w:proofErr w:type="spellStart"/>
      <w:r w:rsidR="007454F9">
        <w:rPr>
          <w:rFonts w:ascii="Arial" w:hAnsi="Arial" w:cs="Arial"/>
          <w:color w:val="404040"/>
        </w:rPr>
        <w:t>user</w:t>
      </w:r>
      <w:proofErr w:type="spellEnd"/>
      <w:r w:rsidR="007454F9">
        <w:rPr>
          <w:rFonts w:ascii="Arial" w:hAnsi="Arial" w:cs="Arial"/>
          <w:color w:val="404040"/>
        </w:rPr>
        <w:t xml:space="preserve"> ja ryhmällä </w:t>
      </w:r>
      <w:proofErr w:type="spellStart"/>
      <w:r w:rsidR="007454F9">
        <w:rPr>
          <w:rFonts w:ascii="Arial" w:hAnsi="Arial" w:cs="Arial"/>
          <w:color w:val="404040"/>
        </w:rPr>
        <w:t>user</w:t>
      </w:r>
      <w:proofErr w:type="spellEnd"/>
      <w:r w:rsidR="007454F9">
        <w:rPr>
          <w:rFonts w:ascii="Arial" w:hAnsi="Arial" w:cs="Arial"/>
          <w:color w:val="404040"/>
        </w:rPr>
        <w:t xml:space="preserve"> on kirjoitus- ja lukuoikeudet, muilla vain lukuoikeudet.</w:t>
      </w:r>
      <w:r w:rsidR="009F4220">
        <w:rPr>
          <w:rFonts w:ascii="Arial" w:hAnsi="Arial" w:cs="Arial"/>
          <w:color w:val="404040"/>
        </w:rPr>
        <w:t xml:space="preserve"> </w:t>
      </w:r>
    </w:p>
    <w:p w:rsidR="003D56A0" w:rsidRPr="00184729" w:rsidRDefault="003D56A0" w:rsidP="00481029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Style w:val="Strong"/>
          <w:rFonts w:ascii="Arial" w:hAnsi="Arial" w:cs="Arial"/>
          <w:b w:val="0"/>
          <w:bCs w:val="0"/>
          <w:color w:val="404040"/>
        </w:rPr>
      </w:pPr>
      <w:r w:rsidRPr="003D56A0">
        <w:rPr>
          <w:rStyle w:val="Strong"/>
          <w:rFonts w:ascii="Arial" w:hAnsi="Arial" w:cs="Arial"/>
          <w:color w:val="404040"/>
          <w:lang w:val="en-US"/>
        </w:rPr>
        <w:t xml:space="preserve">Change file (first.txt) permissions using numerical format in the following way: owner → all permissions, group → read and write permissions and other → no permissions. </w:t>
      </w:r>
      <w:r>
        <w:rPr>
          <w:rStyle w:val="Strong"/>
          <w:rFonts w:ascii="Arial" w:hAnsi="Arial" w:cs="Arial"/>
          <w:color w:val="404040"/>
        </w:rPr>
        <w:t xml:space="preserve">Return </w:t>
      </w:r>
      <w:proofErr w:type="spellStart"/>
      <w:r>
        <w:rPr>
          <w:rStyle w:val="Strong"/>
          <w:rFonts w:ascii="Arial" w:hAnsi="Arial" w:cs="Arial"/>
          <w:color w:val="404040"/>
        </w:rPr>
        <w:t>original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permissions</w:t>
      </w:r>
      <w:proofErr w:type="spellEnd"/>
      <w:r>
        <w:rPr>
          <w:rStyle w:val="Strong"/>
          <w:rFonts w:ascii="Arial" w:hAnsi="Arial" w:cs="Arial"/>
          <w:color w:val="404040"/>
        </w:rPr>
        <w:t xml:space="preserve"> for </w:t>
      </w:r>
      <w:proofErr w:type="spellStart"/>
      <w:r>
        <w:rPr>
          <w:rStyle w:val="Strong"/>
          <w:rFonts w:ascii="Arial" w:hAnsi="Arial" w:cs="Arial"/>
          <w:color w:val="404040"/>
        </w:rPr>
        <w:t>the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file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using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symbolic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format</w:t>
      </w:r>
      <w:proofErr w:type="spellEnd"/>
      <w:r>
        <w:rPr>
          <w:rStyle w:val="Strong"/>
          <w:rFonts w:ascii="Arial" w:hAnsi="Arial" w:cs="Arial"/>
          <w:color w:val="404040"/>
        </w:rPr>
        <w:t>.</w:t>
      </w:r>
    </w:p>
    <w:p w:rsidR="00184729" w:rsidRDefault="00BA0686" w:rsidP="00184729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4658375" cy="110505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7t2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686" w:rsidRDefault="00F854BB" w:rsidP="00184729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Ja sitten symbolisesti takaisin</w:t>
      </w:r>
      <w:r w:rsidR="00C318D9">
        <w:rPr>
          <w:rFonts w:ascii="Arial" w:hAnsi="Arial" w:cs="Arial"/>
          <w:color w:val="404040"/>
        </w:rPr>
        <w:t xml:space="preserve"> tilaan </w:t>
      </w:r>
      <w:proofErr w:type="spellStart"/>
      <w:r w:rsidR="00C318D9">
        <w:rPr>
          <w:rFonts w:ascii="Arial" w:hAnsi="Arial" w:cs="Arial"/>
          <w:color w:val="404040"/>
        </w:rPr>
        <w:t>rw</w:t>
      </w:r>
      <w:proofErr w:type="spellEnd"/>
      <w:r w:rsidR="00C318D9">
        <w:rPr>
          <w:rFonts w:ascii="Arial" w:hAnsi="Arial" w:cs="Arial"/>
          <w:color w:val="404040"/>
        </w:rPr>
        <w:t>/</w:t>
      </w:r>
      <w:proofErr w:type="spellStart"/>
      <w:r w:rsidR="00C318D9">
        <w:rPr>
          <w:rFonts w:ascii="Arial" w:hAnsi="Arial" w:cs="Arial"/>
          <w:color w:val="404040"/>
        </w:rPr>
        <w:t>rw</w:t>
      </w:r>
      <w:proofErr w:type="spellEnd"/>
      <w:r w:rsidR="00C318D9">
        <w:rPr>
          <w:rFonts w:ascii="Arial" w:hAnsi="Arial" w:cs="Arial"/>
          <w:color w:val="404040"/>
        </w:rPr>
        <w:t>/r</w:t>
      </w:r>
    </w:p>
    <w:p w:rsidR="00162F9C" w:rsidRDefault="008B6157" w:rsidP="00184729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4591691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7t2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BD" w:rsidRDefault="00B639BD" w:rsidP="00184729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</w:p>
    <w:p w:rsidR="003D56A0" w:rsidRPr="00137956" w:rsidRDefault="003D56A0" w:rsidP="00481029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3D56A0">
        <w:rPr>
          <w:rStyle w:val="Strong"/>
          <w:rFonts w:ascii="Arial" w:hAnsi="Arial" w:cs="Arial"/>
          <w:color w:val="404040"/>
          <w:lang w:val="en-US"/>
        </w:rPr>
        <w:lastRenderedPageBreak/>
        <w:t>Change root or other user for the owner for the directory (second).</w:t>
      </w:r>
    </w:p>
    <w:p w:rsidR="00137956" w:rsidRPr="003D56A0" w:rsidRDefault="00046CAD" w:rsidP="0013795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4839375" cy="23244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7t3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A0" w:rsidRPr="00CA2020" w:rsidRDefault="003D56A0" w:rsidP="00481029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3D56A0">
        <w:rPr>
          <w:rStyle w:val="Strong"/>
          <w:rFonts w:ascii="Arial" w:hAnsi="Arial" w:cs="Arial"/>
          <w:color w:val="404040"/>
          <w:lang w:val="en-US"/>
        </w:rPr>
        <w:t>Change directory permissions in a way that only owner has permissions for the directory.</w:t>
      </w:r>
    </w:p>
    <w:p w:rsidR="00CA2020" w:rsidRPr="003D56A0" w:rsidRDefault="0035068E" w:rsidP="00CA2020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4801270" cy="218152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7t4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A0" w:rsidRPr="00D93B94" w:rsidRDefault="003D56A0" w:rsidP="00481029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3D56A0">
        <w:rPr>
          <w:rStyle w:val="Strong"/>
          <w:rFonts w:ascii="Arial" w:hAnsi="Arial" w:cs="Arial"/>
          <w:color w:val="404040"/>
          <w:lang w:val="en-US"/>
        </w:rPr>
        <w:t>Create a new file and set root or other user as a file owner.</w:t>
      </w:r>
    </w:p>
    <w:p w:rsidR="00D93B94" w:rsidRDefault="00E824C0" w:rsidP="00D93B94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4561629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7t5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071" cy="20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03" w:rsidRDefault="00602A03" w:rsidP="00D93B94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 w:rsidRPr="00602A03">
        <w:rPr>
          <w:rFonts w:ascii="Arial" w:hAnsi="Arial" w:cs="Arial"/>
          <w:color w:val="404040"/>
        </w:rPr>
        <w:lastRenderedPageBreak/>
        <w:t xml:space="preserve">tai sitten vain </w:t>
      </w:r>
      <w:proofErr w:type="spellStart"/>
      <w:r w:rsidRPr="00602A03">
        <w:rPr>
          <w:rFonts w:ascii="Arial" w:hAnsi="Arial" w:cs="Arial"/>
          <w:color w:val="404040"/>
        </w:rPr>
        <w:t>root</w:t>
      </w:r>
      <w:proofErr w:type="spellEnd"/>
      <w:r w:rsidRPr="00602A03"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omistajaksi, ei </w:t>
      </w:r>
      <w:proofErr w:type="spellStart"/>
      <w:r>
        <w:rPr>
          <w:rFonts w:ascii="Arial" w:hAnsi="Arial" w:cs="Arial"/>
          <w:color w:val="404040"/>
        </w:rPr>
        <w:t>root</w:t>
      </w:r>
      <w:proofErr w:type="spellEnd"/>
      <w:r>
        <w:rPr>
          <w:rFonts w:ascii="Arial" w:hAnsi="Arial" w:cs="Arial"/>
          <w:color w:val="404040"/>
        </w:rPr>
        <w:t>-ryhmä</w:t>
      </w:r>
    </w:p>
    <w:p w:rsidR="00602A03" w:rsidRPr="00602A03" w:rsidRDefault="00602A03" w:rsidP="00D93B94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5277587" cy="233395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7t5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6A0" w:rsidRPr="00943C07" w:rsidRDefault="003D56A0" w:rsidP="00481029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Style w:val="Strong"/>
          <w:rFonts w:ascii="Arial" w:hAnsi="Arial" w:cs="Arial"/>
          <w:b w:val="0"/>
          <w:bCs w:val="0"/>
          <w:color w:val="404040"/>
        </w:rPr>
      </w:pPr>
      <w:r w:rsidRPr="003D56A0">
        <w:rPr>
          <w:rStyle w:val="Strong"/>
          <w:rFonts w:ascii="Arial" w:hAnsi="Arial" w:cs="Arial"/>
          <w:color w:val="404040"/>
          <w:lang w:val="en-US"/>
        </w:rPr>
        <w:t xml:space="preserve">Create two files: hard_link.txt and soft_link.txt. Create hard and soft link for these files according to file names. Check the results with ls -l command. What does the output of the command tell about the links and how do links differ? Remove the files you created and recheck the results with ls -l command. </w:t>
      </w:r>
      <w:proofErr w:type="spellStart"/>
      <w:r>
        <w:rPr>
          <w:rStyle w:val="Strong"/>
          <w:rFonts w:ascii="Arial" w:hAnsi="Arial" w:cs="Arial"/>
          <w:color w:val="404040"/>
        </w:rPr>
        <w:t>What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differences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do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you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notice</w:t>
      </w:r>
      <w:proofErr w:type="spellEnd"/>
      <w:r>
        <w:rPr>
          <w:rStyle w:val="Strong"/>
          <w:rFonts w:ascii="Arial" w:hAnsi="Arial" w:cs="Arial"/>
          <w:color w:val="404040"/>
        </w:rPr>
        <w:t>?</w:t>
      </w:r>
    </w:p>
    <w:p w:rsidR="00943C07" w:rsidRDefault="009C6E84" w:rsidP="00943C07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4365302" cy="278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7t6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341" cy="278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DA3" w:rsidRDefault="00873B0F" w:rsidP="00943C07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soft_link</w:t>
      </w:r>
      <w:proofErr w:type="spellEnd"/>
      <w:r>
        <w:rPr>
          <w:rFonts w:ascii="Arial" w:hAnsi="Arial" w:cs="Arial"/>
          <w:color w:val="404040"/>
        </w:rPr>
        <w:t xml:space="preserve"> muuttuu vaaleansiniseksi ja näyttää mihin tiedostoon se viittaa, </w:t>
      </w:r>
      <w:proofErr w:type="spellStart"/>
      <w:r>
        <w:rPr>
          <w:rFonts w:ascii="Arial" w:hAnsi="Arial" w:cs="Arial"/>
          <w:color w:val="404040"/>
        </w:rPr>
        <w:t>hard_link</w:t>
      </w:r>
      <w:proofErr w:type="spellEnd"/>
      <w:r>
        <w:rPr>
          <w:rFonts w:ascii="Arial" w:hAnsi="Arial" w:cs="Arial"/>
          <w:color w:val="404040"/>
        </w:rPr>
        <w:t xml:space="preserve"> taas ei eroa väritykseltään tekstitiedostosta eikä näytä mihin tiedostoon se viittaa. </w:t>
      </w:r>
      <w:proofErr w:type="spellStart"/>
      <w:r w:rsidR="00E54E73">
        <w:rPr>
          <w:rFonts w:ascii="Arial" w:hAnsi="Arial" w:cs="Arial"/>
          <w:color w:val="404040"/>
        </w:rPr>
        <w:t>Soft_link</w:t>
      </w:r>
      <w:proofErr w:type="spellEnd"/>
      <w:r w:rsidR="00E54E73">
        <w:rPr>
          <w:rFonts w:ascii="Arial" w:hAnsi="Arial" w:cs="Arial"/>
          <w:color w:val="404040"/>
        </w:rPr>
        <w:t xml:space="preserve"> on myös kooltaan 13 kun taas </w:t>
      </w:r>
      <w:proofErr w:type="spellStart"/>
      <w:r w:rsidR="00E54E73">
        <w:rPr>
          <w:rFonts w:ascii="Arial" w:hAnsi="Arial" w:cs="Arial"/>
          <w:color w:val="404040"/>
        </w:rPr>
        <w:t>hard_link</w:t>
      </w:r>
      <w:proofErr w:type="spellEnd"/>
      <w:r w:rsidR="00E54E73">
        <w:rPr>
          <w:rFonts w:ascii="Arial" w:hAnsi="Arial" w:cs="Arial"/>
          <w:color w:val="404040"/>
        </w:rPr>
        <w:t xml:space="preserve"> on kooltaan 0. </w:t>
      </w:r>
      <w:proofErr w:type="spellStart"/>
      <w:r w:rsidR="00784FDF">
        <w:rPr>
          <w:rFonts w:ascii="Arial" w:hAnsi="Arial" w:cs="Arial"/>
          <w:color w:val="404040"/>
        </w:rPr>
        <w:t>Hard_link</w:t>
      </w:r>
      <w:proofErr w:type="spellEnd"/>
      <w:r w:rsidR="00784FDF">
        <w:rPr>
          <w:rFonts w:ascii="Arial" w:hAnsi="Arial" w:cs="Arial"/>
          <w:color w:val="404040"/>
        </w:rPr>
        <w:t xml:space="preserve"> ei myöskään häiriintynyt siitä, että olin jo luennoilla luonut samannimisen </w:t>
      </w:r>
      <w:proofErr w:type="spellStart"/>
      <w:r w:rsidR="00784FDF">
        <w:rPr>
          <w:rFonts w:ascii="Arial" w:hAnsi="Arial" w:cs="Arial"/>
          <w:color w:val="404040"/>
        </w:rPr>
        <w:t>hard_linkin</w:t>
      </w:r>
      <w:proofErr w:type="spellEnd"/>
      <w:r w:rsidR="00784FDF">
        <w:rPr>
          <w:rFonts w:ascii="Arial" w:hAnsi="Arial" w:cs="Arial"/>
          <w:color w:val="404040"/>
        </w:rPr>
        <w:t>.</w:t>
      </w:r>
      <w:r w:rsidR="0006114D">
        <w:rPr>
          <w:rFonts w:ascii="Arial" w:hAnsi="Arial" w:cs="Arial"/>
          <w:color w:val="404040"/>
        </w:rPr>
        <w:t xml:space="preserve"> </w:t>
      </w:r>
      <w:proofErr w:type="spellStart"/>
      <w:r w:rsidR="0006114D">
        <w:rPr>
          <w:rFonts w:ascii="Arial" w:hAnsi="Arial" w:cs="Arial"/>
          <w:color w:val="404040"/>
        </w:rPr>
        <w:t>Soft_linkkiin</w:t>
      </w:r>
      <w:proofErr w:type="spellEnd"/>
      <w:r w:rsidR="0006114D">
        <w:rPr>
          <w:rFonts w:ascii="Arial" w:hAnsi="Arial" w:cs="Arial"/>
          <w:color w:val="404040"/>
        </w:rPr>
        <w:t xml:space="preserve"> on myös </w:t>
      </w:r>
      <w:r w:rsidR="0006114D">
        <w:rPr>
          <w:rFonts w:ascii="Arial" w:hAnsi="Arial" w:cs="Arial"/>
          <w:color w:val="404040"/>
        </w:rPr>
        <w:lastRenderedPageBreak/>
        <w:t xml:space="preserve">käyttäjällä ja itseasiassa kaikilla enemmän oikeuksia: </w:t>
      </w:r>
      <w:proofErr w:type="spellStart"/>
      <w:r w:rsidR="001E580C">
        <w:rPr>
          <w:rFonts w:ascii="Arial" w:hAnsi="Arial" w:cs="Arial"/>
          <w:color w:val="404040"/>
        </w:rPr>
        <w:t>Soft_linkiin</w:t>
      </w:r>
      <w:proofErr w:type="spellEnd"/>
      <w:r w:rsidR="001E580C">
        <w:rPr>
          <w:rFonts w:ascii="Arial" w:hAnsi="Arial" w:cs="Arial"/>
          <w:color w:val="404040"/>
        </w:rPr>
        <w:t xml:space="preserve"> on kaikilla täydet oikeudet, kun taas </w:t>
      </w:r>
      <w:proofErr w:type="spellStart"/>
      <w:r w:rsidR="001E580C">
        <w:rPr>
          <w:rFonts w:ascii="Arial" w:hAnsi="Arial" w:cs="Arial"/>
          <w:color w:val="404040"/>
        </w:rPr>
        <w:t>hard_linkiin</w:t>
      </w:r>
      <w:proofErr w:type="spellEnd"/>
      <w:r w:rsidR="001E580C">
        <w:rPr>
          <w:rFonts w:ascii="Arial" w:hAnsi="Arial" w:cs="Arial"/>
          <w:color w:val="404040"/>
        </w:rPr>
        <w:t xml:space="preserve"> vain käyttäjällä ja tämän ryhmällä luku- ja kirjoitusoikeudet, muut voivat vain lukea sen.</w:t>
      </w:r>
      <w:r w:rsidR="00F95F0C">
        <w:rPr>
          <w:rFonts w:ascii="Arial" w:hAnsi="Arial" w:cs="Arial"/>
          <w:color w:val="404040"/>
        </w:rPr>
        <w:t xml:space="preserve"> </w:t>
      </w:r>
      <w:proofErr w:type="spellStart"/>
      <w:r w:rsidR="00F95F0C">
        <w:rPr>
          <w:rFonts w:ascii="Arial" w:hAnsi="Arial" w:cs="Arial"/>
          <w:color w:val="404040"/>
        </w:rPr>
        <w:t>Soft_link</w:t>
      </w:r>
      <w:proofErr w:type="spellEnd"/>
      <w:r w:rsidR="00F95F0C">
        <w:rPr>
          <w:rFonts w:ascii="Arial" w:hAnsi="Arial" w:cs="Arial"/>
          <w:color w:val="404040"/>
        </w:rPr>
        <w:t xml:space="preserve"> myös ilmoittaa olevansa linkki sanomalla l oikeusrimpsun alussa (samaan tapaan kuin kansiot ilmoittavat olevansa kansioita sanomalla d</w:t>
      </w:r>
      <w:r w:rsidR="00CB104F">
        <w:rPr>
          <w:rFonts w:ascii="Arial" w:hAnsi="Arial" w:cs="Arial"/>
          <w:color w:val="404040"/>
        </w:rPr>
        <w:t xml:space="preserve">, </w:t>
      </w:r>
      <w:proofErr w:type="spellStart"/>
      <w:r w:rsidR="00CB104F">
        <w:rPr>
          <w:rFonts w:ascii="Arial" w:hAnsi="Arial" w:cs="Arial"/>
          <w:color w:val="404040"/>
        </w:rPr>
        <w:t>esim</w:t>
      </w:r>
      <w:proofErr w:type="spellEnd"/>
      <w:r w:rsidR="00CB104F">
        <w:rPr>
          <w:rFonts w:ascii="Arial" w:hAnsi="Arial" w:cs="Arial"/>
          <w:color w:val="404040"/>
        </w:rPr>
        <w:t xml:space="preserve"> </w:t>
      </w:r>
      <w:proofErr w:type="spellStart"/>
      <w:r w:rsidR="00CB104F">
        <w:rPr>
          <w:rFonts w:ascii="Arial" w:hAnsi="Arial" w:cs="Arial"/>
          <w:color w:val="404040"/>
        </w:rPr>
        <w:t>drwxrwxr</w:t>
      </w:r>
      <w:proofErr w:type="spellEnd"/>
      <w:r w:rsidR="00CB104F">
        <w:rPr>
          <w:rFonts w:ascii="Arial" w:hAnsi="Arial" w:cs="Arial"/>
          <w:color w:val="404040"/>
        </w:rPr>
        <w:t>-x</w:t>
      </w:r>
      <w:r w:rsidR="00F95F0C">
        <w:rPr>
          <w:rFonts w:ascii="Arial" w:hAnsi="Arial" w:cs="Arial"/>
          <w:color w:val="404040"/>
        </w:rPr>
        <w:t>).</w:t>
      </w:r>
    </w:p>
    <w:p w:rsidR="009C6E84" w:rsidRDefault="007B2121" w:rsidP="00943C07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4986365" cy="287655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7t6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162" cy="288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14D">
        <w:rPr>
          <w:rFonts w:ascii="Arial" w:hAnsi="Arial" w:cs="Arial"/>
          <w:color w:val="404040"/>
        </w:rPr>
        <w:t xml:space="preserve"> </w:t>
      </w:r>
    </w:p>
    <w:p w:rsidR="00B5746B" w:rsidRDefault="00B5746B" w:rsidP="00943C07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Kun tiedostot joihin linkataan poistettiin, </w:t>
      </w:r>
      <w:proofErr w:type="spellStart"/>
      <w:r>
        <w:rPr>
          <w:rFonts w:ascii="Arial" w:hAnsi="Arial" w:cs="Arial"/>
          <w:color w:val="404040"/>
        </w:rPr>
        <w:t>soft_link</w:t>
      </w:r>
      <w:proofErr w:type="spellEnd"/>
      <w:r>
        <w:rPr>
          <w:rFonts w:ascii="Arial" w:hAnsi="Arial" w:cs="Arial"/>
          <w:color w:val="404040"/>
        </w:rPr>
        <w:t xml:space="preserve"> muuttui väriltään punaiseksi merkitsemään rikkinäistä linkkiä. </w:t>
      </w:r>
      <w:r w:rsidR="001D457E">
        <w:rPr>
          <w:rFonts w:ascii="Arial" w:hAnsi="Arial" w:cs="Arial"/>
          <w:color w:val="404040"/>
        </w:rPr>
        <w:t xml:space="preserve">Lokakuun 7. päivä luotu </w:t>
      </w:r>
      <w:proofErr w:type="spellStart"/>
      <w:r w:rsidR="001D457E">
        <w:rPr>
          <w:rFonts w:ascii="Arial" w:hAnsi="Arial" w:cs="Arial"/>
          <w:color w:val="404040"/>
        </w:rPr>
        <w:t>hard_link</w:t>
      </w:r>
      <w:proofErr w:type="spellEnd"/>
      <w:r w:rsidR="001D457E">
        <w:rPr>
          <w:rFonts w:ascii="Arial" w:hAnsi="Arial" w:cs="Arial"/>
          <w:color w:val="404040"/>
        </w:rPr>
        <w:t xml:space="preserve"> taas ei muuttunut mitenkään.</w:t>
      </w:r>
    </w:p>
    <w:p w:rsidR="003D56A0" w:rsidRPr="003B759E" w:rsidRDefault="003D56A0" w:rsidP="00481029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3D56A0">
        <w:rPr>
          <w:rStyle w:val="Strong"/>
          <w:rFonts w:ascii="Arial" w:hAnsi="Arial" w:cs="Arial"/>
          <w:color w:val="404040"/>
          <w:lang w:val="en-US"/>
        </w:rPr>
        <w:t>Use find command to list /</w:t>
      </w:r>
      <w:proofErr w:type="spellStart"/>
      <w:r w:rsidRPr="003D56A0">
        <w:rPr>
          <w:rStyle w:val="Strong"/>
          <w:rFonts w:ascii="Arial" w:hAnsi="Arial" w:cs="Arial"/>
          <w:color w:val="404040"/>
          <w:lang w:val="en-US"/>
        </w:rPr>
        <w:t>etc</w:t>
      </w:r>
      <w:proofErr w:type="spellEnd"/>
      <w:r w:rsidRPr="003D56A0">
        <w:rPr>
          <w:rStyle w:val="Strong"/>
          <w:rFonts w:ascii="Arial" w:hAnsi="Arial" w:cs="Arial"/>
          <w:color w:val="404040"/>
          <w:lang w:val="en-US"/>
        </w:rPr>
        <w:t xml:space="preserve"> directory contents including only files with .conf extension and starting with letter l (small l, not capital I). </w:t>
      </w:r>
      <w:r w:rsidRPr="00873B0F">
        <w:rPr>
          <w:rStyle w:val="Strong"/>
          <w:rFonts w:ascii="Arial" w:hAnsi="Arial" w:cs="Arial"/>
          <w:color w:val="404040"/>
          <w:lang w:val="en-US"/>
        </w:rPr>
        <w:t>Do not include files from subdirectories!</w:t>
      </w:r>
    </w:p>
    <w:p w:rsidR="003B759E" w:rsidRDefault="006673FB" w:rsidP="003B759E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4896533" cy="819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7t7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C9" w:rsidRPr="00873B0F" w:rsidRDefault="007B6CC9" w:rsidP="003B759E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</w:p>
    <w:p w:rsidR="003D56A0" w:rsidRPr="009312CB" w:rsidRDefault="003D56A0" w:rsidP="00481029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3D56A0">
        <w:rPr>
          <w:rStyle w:val="Strong"/>
          <w:rFonts w:ascii="Arial" w:hAnsi="Arial" w:cs="Arial"/>
          <w:color w:val="404040"/>
          <w:lang w:val="en-US"/>
        </w:rPr>
        <w:lastRenderedPageBreak/>
        <w:t>Below is a presentation of a directory structure where temperature data from sensors s1, s2 and s3 has been saved for log files under sensor specific directories. Create this directory structure with files. Important: Check the location of this directory structure within the Linux filesystem!</w:t>
      </w:r>
    </w:p>
    <w:p w:rsidR="009312CB" w:rsidRDefault="00F41597" w:rsidP="009312CB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5420481" cy="23053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7t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68" w:rsidRDefault="00550C68" w:rsidP="009312CB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4210638" cy="216247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7t8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AA" w:rsidRPr="003D56A0" w:rsidRDefault="00D166AA" w:rsidP="009312CB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proofErr w:type="spellStart"/>
      <w:r>
        <w:rPr>
          <w:rFonts w:ascii="Arial" w:hAnsi="Arial" w:cs="Arial"/>
          <w:color w:val="404040"/>
          <w:lang w:val="en-US"/>
        </w:rPr>
        <w:t>Siellä</w:t>
      </w:r>
      <w:proofErr w:type="spellEnd"/>
      <w:r>
        <w:rPr>
          <w:rFonts w:ascii="Arial" w:hAnsi="Arial" w:cs="Arial"/>
          <w:color w:val="404040"/>
          <w:lang w:val="en-US"/>
        </w:rPr>
        <w:t xml:space="preserve"> </w:t>
      </w:r>
      <w:proofErr w:type="spellStart"/>
      <w:r>
        <w:rPr>
          <w:rFonts w:ascii="Arial" w:hAnsi="Arial" w:cs="Arial"/>
          <w:color w:val="404040"/>
          <w:lang w:val="en-US"/>
        </w:rPr>
        <w:t>ovat</w:t>
      </w:r>
      <w:proofErr w:type="spellEnd"/>
      <w:r>
        <w:rPr>
          <w:rFonts w:ascii="Arial" w:hAnsi="Arial" w:cs="Arial"/>
          <w:color w:val="404040"/>
          <w:lang w:val="en-US"/>
        </w:rPr>
        <w:t>.</w:t>
      </w:r>
    </w:p>
    <w:p w:rsidR="003D56A0" w:rsidRPr="00481029" w:rsidRDefault="003D56A0" w:rsidP="00481029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 w:rsidRPr="003D56A0">
        <w:rPr>
          <w:rStyle w:val="Strong"/>
          <w:rFonts w:ascii="Arial" w:hAnsi="Arial" w:cs="Arial"/>
          <w:color w:val="404040"/>
          <w:lang w:val="en-US"/>
        </w:rPr>
        <w:t xml:space="preserve">Users user (regular user) and root have been marked for the directory presentation below. Create the following permissions: user can only access the first sensor's temp.log file and root has access to the whole directory structure. </w:t>
      </w:r>
      <w:r w:rsidRPr="00481029">
        <w:rPr>
          <w:rStyle w:val="Strong"/>
          <w:rFonts w:ascii="Arial" w:hAnsi="Arial" w:cs="Arial"/>
          <w:color w:val="404040"/>
          <w:lang w:val="en-US"/>
        </w:rPr>
        <w:t>User should have adequate permissions for reading and editing the temp.log file.</w:t>
      </w:r>
    </w:p>
    <w:p w:rsidR="003D56A0" w:rsidRPr="00481029" w:rsidRDefault="003D56A0" w:rsidP="005335FB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</w:p>
    <w:p w:rsidR="0013166A" w:rsidRDefault="00CB09AD" w:rsidP="007B60E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2013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ux-ex-07-directory-struc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F7" w:rsidRDefault="001311F7" w:rsidP="007B6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96057" cy="156231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7t9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F7" w:rsidRDefault="001311F7" w:rsidP="007B60E1">
      <w:pPr>
        <w:rPr>
          <w:lang w:val="en-US"/>
        </w:rPr>
      </w:pPr>
      <w:proofErr w:type="spellStart"/>
      <w:r>
        <w:rPr>
          <w:lang w:val="en-US"/>
        </w:rPr>
        <w:t>alkutilanne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oikeuksien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suhteen</w:t>
      </w:r>
      <w:proofErr w:type="spellEnd"/>
    </w:p>
    <w:p w:rsidR="00041754" w:rsidRDefault="00041754" w:rsidP="007B60E1">
      <w:pPr>
        <w:rPr>
          <w:lang w:val="en-US"/>
        </w:rPr>
      </w:pPr>
    </w:p>
    <w:p w:rsidR="005E51DE" w:rsidRDefault="0092229F" w:rsidP="007B6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96322" cy="30865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7t9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51" w:rsidRDefault="009B7751" w:rsidP="007B60E1">
      <w:r w:rsidRPr="009B7751">
        <w:t>Pääsyoikeudet on edelleen muilla, joten p</w:t>
      </w:r>
      <w:r>
        <w:t>oistetaan nekin</w:t>
      </w:r>
    </w:p>
    <w:p w:rsidR="009E6408" w:rsidRDefault="009E6408" w:rsidP="007B60E1"/>
    <w:p w:rsidR="009E6408" w:rsidRDefault="009E6408" w:rsidP="007B60E1">
      <w:r>
        <w:rPr>
          <w:noProof/>
        </w:rPr>
        <w:lastRenderedPageBreak/>
        <w:drawing>
          <wp:inline distT="0" distB="0" distL="0" distR="0">
            <wp:extent cx="4077269" cy="187668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7t9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33" w:rsidRDefault="005B3133" w:rsidP="007B60E1">
      <w:r>
        <w:t xml:space="preserve">No niin, eli kuten tehtävässä haluttiin, </w:t>
      </w:r>
      <w:r w:rsidR="001F2259">
        <w:t>muilla käyttäjillä ei ole mitään pääsyä s2 ja s3, ja s1 sisälle</w:t>
      </w:r>
      <w:r w:rsidR="00767930">
        <w:t xml:space="preserve"> pääsee tavallinen käyttäjä tasan lukemaan ja kirjoittamaan </w:t>
      </w:r>
      <w:proofErr w:type="spellStart"/>
      <w:r w:rsidR="00767930">
        <w:t>temp.logiin</w:t>
      </w:r>
      <w:proofErr w:type="spellEnd"/>
      <w:r w:rsidR="00767930">
        <w:t>, muttei esimerkiksi tallentamaan sitä eri nimelle.</w:t>
      </w:r>
    </w:p>
    <w:p w:rsidR="00E57F66" w:rsidRDefault="00E57F66" w:rsidP="007B60E1"/>
    <w:p w:rsidR="00E57F66" w:rsidRDefault="00E57F66" w:rsidP="007B60E1">
      <w:r>
        <w:rPr>
          <w:noProof/>
        </w:rPr>
        <w:drawing>
          <wp:inline distT="0" distB="0" distL="0" distR="0">
            <wp:extent cx="3781953" cy="3057952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7t9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F1" w:rsidRDefault="009533F1" w:rsidP="007B60E1">
      <w:r>
        <w:t xml:space="preserve">Ja kuten tästä nähdään, </w:t>
      </w:r>
      <w:proofErr w:type="spellStart"/>
      <w:r>
        <w:t>root</w:t>
      </w:r>
      <w:proofErr w:type="spellEnd"/>
      <w:r>
        <w:t xml:space="preserve">-omistaa kaiken, niin </w:t>
      </w:r>
      <w:proofErr w:type="spellStart"/>
      <w:r>
        <w:t>sensorsin</w:t>
      </w:r>
      <w:proofErr w:type="spellEnd"/>
      <w:r>
        <w:t xml:space="preserve"> kuin myös sen aliset s1-s3-kansiot</w:t>
      </w:r>
      <w:r w:rsidR="00C42E57">
        <w:t xml:space="preserve"> ja niiden sisältämät </w:t>
      </w:r>
      <w:proofErr w:type="spellStart"/>
      <w:r w:rsidR="00C42E57">
        <w:t>temp.logit</w:t>
      </w:r>
      <w:proofErr w:type="spellEnd"/>
      <w:r w:rsidR="00C42E57">
        <w:t>.</w:t>
      </w:r>
    </w:p>
    <w:p w:rsidR="00235F2C" w:rsidRDefault="00235F2C" w:rsidP="007B60E1"/>
    <w:p w:rsidR="00235F2C" w:rsidRDefault="00235F2C" w:rsidP="007B60E1">
      <w:r>
        <w:rPr>
          <w:noProof/>
        </w:rPr>
        <w:drawing>
          <wp:inline distT="0" distB="0" distL="0" distR="0">
            <wp:extent cx="3896269" cy="173379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7t9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2C" w:rsidRDefault="00235F2C" w:rsidP="007B60E1">
      <w:r>
        <w:t xml:space="preserve">Tässä vielä </w:t>
      </w:r>
      <w:proofErr w:type="spellStart"/>
      <w:r>
        <w:t>temp.logien</w:t>
      </w:r>
      <w:proofErr w:type="spellEnd"/>
      <w:r>
        <w:t xml:space="preserve"> omistajat, ja nehän ovat myös </w:t>
      </w:r>
      <w:proofErr w:type="spellStart"/>
      <w:r>
        <w:t>root</w:t>
      </w:r>
      <w:proofErr w:type="spellEnd"/>
      <w:r>
        <w:t>.</w:t>
      </w:r>
    </w:p>
    <w:p w:rsidR="00EB6926" w:rsidRDefault="00EB6926" w:rsidP="007B60E1"/>
    <w:p w:rsidR="00AE10A0" w:rsidRDefault="00AE10A0" w:rsidP="007B60E1"/>
    <w:p w:rsidR="00AE10A0" w:rsidRDefault="00AE10A0" w:rsidP="007B60E1"/>
    <w:p w:rsidR="00AE10A0" w:rsidRDefault="00AE10A0" w:rsidP="007B60E1"/>
    <w:p w:rsidR="00AE10A0" w:rsidRDefault="00AE10A0" w:rsidP="007B60E1">
      <w:r>
        <w:lastRenderedPageBreak/>
        <w:t>Sitten vielä tarkistetaan että tavallinen käyttäjä voi muokata</w:t>
      </w:r>
      <w:r w:rsidR="004B3A66">
        <w:t xml:space="preserve"> ja lukea</w:t>
      </w:r>
      <w:bookmarkStart w:id="0" w:name="_GoBack"/>
      <w:bookmarkEnd w:id="0"/>
      <w:r>
        <w:t xml:space="preserve"> s1/</w:t>
      </w:r>
      <w:proofErr w:type="spellStart"/>
      <w:r>
        <w:t>temp.logia</w:t>
      </w:r>
      <w:proofErr w:type="spellEnd"/>
      <w:r>
        <w:t>.</w:t>
      </w:r>
    </w:p>
    <w:p w:rsidR="00EB6926" w:rsidRDefault="00C70DFA" w:rsidP="007B60E1">
      <w:r>
        <w:rPr>
          <w:noProof/>
        </w:rPr>
        <w:drawing>
          <wp:inline distT="0" distB="0" distL="0" distR="0">
            <wp:extent cx="4077269" cy="112410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7t9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26" w:rsidRDefault="00EB6926" w:rsidP="007B60E1"/>
    <w:p w:rsidR="00EB6926" w:rsidRDefault="00EB6926" w:rsidP="007B60E1">
      <w:r>
        <w:rPr>
          <w:noProof/>
        </w:rPr>
        <w:drawing>
          <wp:inline distT="0" distB="0" distL="0" distR="0">
            <wp:extent cx="5933333" cy="166666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7t9f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A9" w:rsidRPr="009B7751" w:rsidRDefault="00A703A9" w:rsidP="007B60E1">
      <w:r>
        <w:t>Sehän toimii.</w:t>
      </w:r>
    </w:p>
    <w:sectPr w:rsidR="00A703A9" w:rsidRPr="009B7751" w:rsidSect="00C26988">
      <w:headerReference w:type="default" r:id="rId29"/>
      <w:headerReference w:type="first" r:id="rId30"/>
      <w:pgSz w:w="11906" w:h="16838"/>
      <w:pgMar w:top="1805" w:right="1134" w:bottom="993" w:left="1134" w:header="709" w:footer="16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B4D" w:rsidRDefault="00054B4D" w:rsidP="00DE5CC2">
      <w:r>
        <w:separator/>
      </w:r>
    </w:p>
  </w:endnote>
  <w:endnote w:type="continuationSeparator" w:id="0">
    <w:p w:rsidR="00054B4D" w:rsidRDefault="00054B4D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B4D" w:rsidRDefault="00054B4D" w:rsidP="00DE5CC2">
      <w:r>
        <w:separator/>
      </w:r>
    </w:p>
  </w:footnote>
  <w:footnote w:type="continuationSeparator" w:id="0">
    <w:p w:rsidR="00054B4D" w:rsidRDefault="00054B4D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CC2" w:rsidRDefault="00DE5CC2" w:rsidP="00C269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88" w:rsidRDefault="000521B4" w:rsidP="00C26988">
    <w:pPr>
      <w:pStyle w:val="Header"/>
      <w:jc w:val="right"/>
    </w:pPr>
    <w:r>
      <w:rPr>
        <w:noProof/>
        <w:lang w:val="en-GB" w:eastAsia="en-GB"/>
      </w:rPr>
      <w:drawing>
        <wp:inline distT="0" distB="0" distL="0" distR="0">
          <wp:extent cx="1905000" cy="571500"/>
          <wp:effectExtent l="0" t="0" r="0" b="0"/>
          <wp:docPr id="1" name="irc_mi" descr="jamk-fi-sid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jamk-fi-sideb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3F64"/>
    <w:multiLevelType w:val="multilevel"/>
    <w:tmpl w:val="1F16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D3D41"/>
    <w:multiLevelType w:val="multilevel"/>
    <w:tmpl w:val="D3CA910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2E26228C"/>
    <w:multiLevelType w:val="hybridMultilevel"/>
    <w:tmpl w:val="130023BE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260C89"/>
    <w:multiLevelType w:val="multilevel"/>
    <w:tmpl w:val="5048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74"/>
    <w:rsid w:val="0002482D"/>
    <w:rsid w:val="00041754"/>
    <w:rsid w:val="00046CAD"/>
    <w:rsid w:val="000521B4"/>
    <w:rsid w:val="00054B4D"/>
    <w:rsid w:val="0006114D"/>
    <w:rsid w:val="00071F79"/>
    <w:rsid w:val="000B73AE"/>
    <w:rsid w:val="000D7C09"/>
    <w:rsid w:val="001117A2"/>
    <w:rsid w:val="001311F7"/>
    <w:rsid w:val="0013166A"/>
    <w:rsid w:val="00137956"/>
    <w:rsid w:val="00162F9C"/>
    <w:rsid w:val="00184729"/>
    <w:rsid w:val="001C60EC"/>
    <w:rsid w:val="001C6F02"/>
    <w:rsid w:val="001D150A"/>
    <w:rsid w:val="001D457E"/>
    <w:rsid w:val="001D5796"/>
    <w:rsid w:val="001E580C"/>
    <w:rsid w:val="001F2259"/>
    <w:rsid w:val="001F2D03"/>
    <w:rsid w:val="00225EE8"/>
    <w:rsid w:val="00235F2C"/>
    <w:rsid w:val="002434F9"/>
    <w:rsid w:val="0028231B"/>
    <w:rsid w:val="002A2EC4"/>
    <w:rsid w:val="002C0A68"/>
    <w:rsid w:val="002E04D2"/>
    <w:rsid w:val="00342E74"/>
    <w:rsid w:val="0035068E"/>
    <w:rsid w:val="00383DC8"/>
    <w:rsid w:val="0038652A"/>
    <w:rsid w:val="003B759E"/>
    <w:rsid w:val="003D56A0"/>
    <w:rsid w:val="003F0CB9"/>
    <w:rsid w:val="004145C6"/>
    <w:rsid w:val="0041461E"/>
    <w:rsid w:val="00432D9A"/>
    <w:rsid w:val="00445CEF"/>
    <w:rsid w:val="00456200"/>
    <w:rsid w:val="00481029"/>
    <w:rsid w:val="004B3A66"/>
    <w:rsid w:val="005335FB"/>
    <w:rsid w:val="005408AC"/>
    <w:rsid w:val="00546F32"/>
    <w:rsid w:val="00550C68"/>
    <w:rsid w:val="00583027"/>
    <w:rsid w:val="00596839"/>
    <w:rsid w:val="005B3133"/>
    <w:rsid w:val="005B76FF"/>
    <w:rsid w:val="005E51DE"/>
    <w:rsid w:val="00602A03"/>
    <w:rsid w:val="00625B68"/>
    <w:rsid w:val="00641089"/>
    <w:rsid w:val="0065631B"/>
    <w:rsid w:val="006673E1"/>
    <w:rsid w:val="006673FB"/>
    <w:rsid w:val="00694D7C"/>
    <w:rsid w:val="00697E01"/>
    <w:rsid w:val="006C686A"/>
    <w:rsid w:val="00715775"/>
    <w:rsid w:val="0073132A"/>
    <w:rsid w:val="007454F9"/>
    <w:rsid w:val="00757786"/>
    <w:rsid w:val="00767930"/>
    <w:rsid w:val="00784FDF"/>
    <w:rsid w:val="007B2121"/>
    <w:rsid w:val="007B60E1"/>
    <w:rsid w:val="007B6B07"/>
    <w:rsid w:val="007B6CC9"/>
    <w:rsid w:val="007E101C"/>
    <w:rsid w:val="00873B0F"/>
    <w:rsid w:val="00883D1B"/>
    <w:rsid w:val="0089354F"/>
    <w:rsid w:val="008B6157"/>
    <w:rsid w:val="008F7EF3"/>
    <w:rsid w:val="00907A66"/>
    <w:rsid w:val="0092229F"/>
    <w:rsid w:val="00930716"/>
    <w:rsid w:val="009312CB"/>
    <w:rsid w:val="00943C07"/>
    <w:rsid w:val="009533F1"/>
    <w:rsid w:val="0098112B"/>
    <w:rsid w:val="00995D85"/>
    <w:rsid w:val="009A380D"/>
    <w:rsid w:val="009B3DCE"/>
    <w:rsid w:val="009B7751"/>
    <w:rsid w:val="009C6E84"/>
    <w:rsid w:val="009E61AE"/>
    <w:rsid w:val="009E6408"/>
    <w:rsid w:val="009F1583"/>
    <w:rsid w:val="009F4220"/>
    <w:rsid w:val="00A26581"/>
    <w:rsid w:val="00A406A3"/>
    <w:rsid w:val="00A55E28"/>
    <w:rsid w:val="00A703A9"/>
    <w:rsid w:val="00AB7493"/>
    <w:rsid w:val="00AE10A0"/>
    <w:rsid w:val="00B23FB8"/>
    <w:rsid w:val="00B5746B"/>
    <w:rsid w:val="00B639BD"/>
    <w:rsid w:val="00BA0686"/>
    <w:rsid w:val="00BB6269"/>
    <w:rsid w:val="00C04DA3"/>
    <w:rsid w:val="00C24425"/>
    <w:rsid w:val="00C26988"/>
    <w:rsid w:val="00C318D9"/>
    <w:rsid w:val="00C42E57"/>
    <w:rsid w:val="00C6391C"/>
    <w:rsid w:val="00C70DFA"/>
    <w:rsid w:val="00CA2020"/>
    <w:rsid w:val="00CB09AD"/>
    <w:rsid w:val="00CB104F"/>
    <w:rsid w:val="00CC04C8"/>
    <w:rsid w:val="00CD2CAB"/>
    <w:rsid w:val="00CD2CAC"/>
    <w:rsid w:val="00D020DD"/>
    <w:rsid w:val="00D03507"/>
    <w:rsid w:val="00D166AA"/>
    <w:rsid w:val="00D93B94"/>
    <w:rsid w:val="00DD3253"/>
    <w:rsid w:val="00DD744D"/>
    <w:rsid w:val="00DE5CC2"/>
    <w:rsid w:val="00DF0A31"/>
    <w:rsid w:val="00DF333A"/>
    <w:rsid w:val="00E00347"/>
    <w:rsid w:val="00E04726"/>
    <w:rsid w:val="00E20FC1"/>
    <w:rsid w:val="00E271FE"/>
    <w:rsid w:val="00E54E73"/>
    <w:rsid w:val="00E57F66"/>
    <w:rsid w:val="00E62F37"/>
    <w:rsid w:val="00E63BB8"/>
    <w:rsid w:val="00E824C0"/>
    <w:rsid w:val="00EB6926"/>
    <w:rsid w:val="00EC123B"/>
    <w:rsid w:val="00EC35A2"/>
    <w:rsid w:val="00F00FC7"/>
    <w:rsid w:val="00F21557"/>
    <w:rsid w:val="00F276AF"/>
    <w:rsid w:val="00F41597"/>
    <w:rsid w:val="00F54453"/>
    <w:rsid w:val="00F854BB"/>
    <w:rsid w:val="00F95F0C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180BCC06"/>
  <w15:chartTrackingRefBased/>
  <w15:docId w15:val="{3207A246-D3F9-4979-930F-6258505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3253"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next w:val="Normal"/>
    <w:rsid w:val="00FE077E"/>
    <w:pPr>
      <w:jc w:val="center"/>
    </w:pPr>
    <w:rPr>
      <w:rFonts w:ascii="Arial" w:hAnsi="Arial" w:cs="Arial"/>
      <w:b/>
      <w:sz w:val="24"/>
      <w:szCs w:val="24"/>
      <w:lang w:val="fi-FI" w:eastAsia="fi-FI"/>
    </w:rPr>
  </w:style>
  <w:style w:type="paragraph" w:styleId="Header">
    <w:name w:val="header"/>
    <w:basedOn w:val="Normal"/>
    <w:link w:val="HeaderChar"/>
    <w:rsid w:val="00DE5CC2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DE5CC2"/>
    <w:rPr>
      <w:sz w:val="24"/>
      <w:szCs w:val="24"/>
    </w:rPr>
  </w:style>
  <w:style w:type="paragraph" w:styleId="Footer">
    <w:name w:val="footer"/>
    <w:basedOn w:val="Normal"/>
    <w:link w:val="FooterChar"/>
    <w:rsid w:val="00DE5CC2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rsid w:val="00DE5CC2"/>
    <w:rPr>
      <w:sz w:val="24"/>
      <w:szCs w:val="24"/>
    </w:rPr>
  </w:style>
  <w:style w:type="paragraph" w:styleId="BalloonText">
    <w:name w:val="Balloon Text"/>
    <w:basedOn w:val="Normal"/>
    <w:link w:val="BalloonTextChar"/>
    <w:rsid w:val="002E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styleId="Strong">
    <w:name w:val="Strong"/>
    <w:basedOn w:val="DefaultParagraphFont"/>
    <w:uiPriority w:val="22"/>
    <w:qFormat/>
    <w:rsid w:val="00CB09AD"/>
    <w:rPr>
      <w:b/>
      <w:bCs/>
    </w:rPr>
  </w:style>
  <w:style w:type="character" w:styleId="Emphasis">
    <w:name w:val="Emphasis"/>
    <w:basedOn w:val="DefaultParagraphFont"/>
    <w:uiPriority w:val="20"/>
    <w:qFormat/>
    <w:rsid w:val="00546F32"/>
    <w:rPr>
      <w:i/>
      <w:iCs/>
    </w:rPr>
  </w:style>
  <w:style w:type="paragraph" w:styleId="ListParagraph">
    <w:name w:val="List Paragraph"/>
    <w:basedOn w:val="Normal"/>
    <w:uiPriority w:val="34"/>
    <w:qFormat/>
    <w:rsid w:val="00CC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JuSa\My%20Documents\PEJUSA\JAMK_opinnayte_kansilehtijne\Oppari_kansilehdet_2009\JAMKOPINNAYTE_KANSILEHTI_SUOM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F56C9-4317-4692-A245-FFACBA942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JAMKOPINNAYTE_KANSILEHTI_SUOMI</Template>
  <TotalTime>106</TotalTime>
  <Pages>9</Pages>
  <Words>537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jypoly.fi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jamkad</dc:creator>
  <cp:keywords/>
  <dc:description/>
  <cp:lastModifiedBy>Maarit Salo</cp:lastModifiedBy>
  <cp:revision>113</cp:revision>
  <cp:lastPrinted>2009-05-18T07:29:00Z</cp:lastPrinted>
  <dcterms:created xsi:type="dcterms:W3CDTF">2021-10-07T12:32:00Z</dcterms:created>
  <dcterms:modified xsi:type="dcterms:W3CDTF">2021-10-07T14:18:00Z</dcterms:modified>
</cp:coreProperties>
</file>