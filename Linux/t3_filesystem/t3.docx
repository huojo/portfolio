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BF6C20">
        <w:t>T3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F918C0" w:rsidP="001C6F02">
      <w:pPr>
        <w:pStyle w:val="Calibri18"/>
        <w:jc w:val="center"/>
      </w:pPr>
      <w:r>
        <w:t>Maarit Salo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5C3B28" w:rsidP="007B60E1">
      <w:pPr>
        <w:pStyle w:val="KansiLehti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?.9.2021</w:t>
      </w:r>
    </w:p>
    <w:p w:rsidR="007B60E1" w:rsidRDefault="007B60E1" w:rsidP="007B60E1"/>
    <w:p w:rsidR="007B60E1" w:rsidRDefault="007B60E1" w:rsidP="007B60E1"/>
    <w:p w:rsidR="007B60E1" w:rsidRDefault="007B60E1" w:rsidP="007B60E1"/>
    <w:p w:rsidR="00527A3E" w:rsidRPr="00592ABE" w:rsidRDefault="007B60E1" w:rsidP="00527A3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527A3E">
        <w:rPr>
          <w:lang w:val="en-US"/>
        </w:rPr>
        <w:br w:type="page"/>
      </w:r>
      <w:r w:rsidR="00527A3E" w:rsidRPr="00527A3E">
        <w:rPr>
          <w:rStyle w:val="Strong"/>
          <w:rFonts w:ascii="Arial" w:hAnsi="Arial" w:cs="Arial"/>
          <w:color w:val="404040"/>
          <w:lang w:val="en-US"/>
        </w:rPr>
        <w:lastRenderedPageBreak/>
        <w:t>List only directories and one level from Linux root directory.</w:t>
      </w:r>
    </w:p>
    <w:p w:rsidR="00592ABE" w:rsidRPr="00527A3E" w:rsidRDefault="00592ABE" w:rsidP="00592ABE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2457793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k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3E" w:rsidRPr="00752C46" w:rsidRDefault="00527A3E" w:rsidP="00527A3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  <w:lang w:val="en-US"/>
        </w:rPr>
      </w:pPr>
      <w:r w:rsidRPr="00527A3E">
        <w:rPr>
          <w:rStyle w:val="Strong"/>
          <w:rFonts w:ascii="Arial" w:hAnsi="Arial" w:cs="Arial"/>
          <w:color w:val="404040"/>
          <w:lang w:val="en-US"/>
        </w:rPr>
        <w:t>List /var/log directory content with two levels and full path prefix for each file.</w:t>
      </w:r>
    </w:p>
    <w:p w:rsidR="00752C46" w:rsidRPr="00527A3E" w:rsidRDefault="00A34C00" w:rsidP="00752C46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  <w:lang w:val="en-US"/>
        </w:rPr>
      </w:pPr>
      <w:r>
        <w:rPr>
          <w:rFonts w:ascii="Arial" w:hAnsi="Arial" w:cs="Arial"/>
          <w:noProof/>
          <w:color w:val="404040"/>
          <w:lang w:val="en-US"/>
        </w:rPr>
        <w:drawing>
          <wp:inline distT="0" distB="0" distL="0" distR="0">
            <wp:extent cx="4104921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3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923" cy="62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A3E" w:rsidRPr="00527A3E" w:rsidRDefault="00527A3E" w:rsidP="00527A3E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  <w:lang w:val="en-US"/>
        </w:rPr>
      </w:pPr>
      <w:r w:rsidRPr="00527A3E">
        <w:rPr>
          <w:rStyle w:val="Strong"/>
          <w:rFonts w:ascii="Arial" w:hAnsi="Arial" w:cs="Arial"/>
          <w:color w:val="404040"/>
          <w:lang w:val="en-US"/>
        </w:rPr>
        <w:lastRenderedPageBreak/>
        <w:t>List /bin directory content with owner information, size in human readable format and name starting with '</w:t>
      </w:r>
      <w:proofErr w:type="spellStart"/>
      <w:r w:rsidRPr="00527A3E">
        <w:rPr>
          <w:rStyle w:val="Strong"/>
          <w:rFonts w:ascii="Arial" w:hAnsi="Arial" w:cs="Arial"/>
          <w:color w:val="404040"/>
          <w:lang w:val="en-US"/>
        </w:rPr>
        <w:t>xs</w:t>
      </w:r>
      <w:proofErr w:type="spellEnd"/>
      <w:r w:rsidRPr="00527A3E">
        <w:rPr>
          <w:rStyle w:val="Strong"/>
          <w:rFonts w:ascii="Arial" w:hAnsi="Arial" w:cs="Arial"/>
          <w:color w:val="404040"/>
          <w:lang w:val="en-US"/>
        </w:rPr>
        <w:t>'.</w:t>
      </w:r>
    </w:p>
    <w:p w:rsidR="0013166A" w:rsidRPr="00527A3E" w:rsidRDefault="00301B34" w:rsidP="007B60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58111" cy="523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3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166A" w:rsidRPr="00527A3E" w:rsidSect="00C26988">
      <w:headerReference w:type="default" r:id="rId12"/>
      <w:headerReference w:type="first" r:id="rId13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E3A7D"/>
    <w:multiLevelType w:val="multilevel"/>
    <w:tmpl w:val="0D1C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482D"/>
    <w:rsid w:val="000521B4"/>
    <w:rsid w:val="00054B4D"/>
    <w:rsid w:val="00071F79"/>
    <w:rsid w:val="000B73AE"/>
    <w:rsid w:val="001117A2"/>
    <w:rsid w:val="0013166A"/>
    <w:rsid w:val="001C60EC"/>
    <w:rsid w:val="001C6F02"/>
    <w:rsid w:val="001D150A"/>
    <w:rsid w:val="001D1F87"/>
    <w:rsid w:val="00225EE8"/>
    <w:rsid w:val="002434F9"/>
    <w:rsid w:val="0028231B"/>
    <w:rsid w:val="002A2EC4"/>
    <w:rsid w:val="002C0A68"/>
    <w:rsid w:val="002E04D2"/>
    <w:rsid w:val="00301B34"/>
    <w:rsid w:val="00342E74"/>
    <w:rsid w:val="00383DC8"/>
    <w:rsid w:val="004145C6"/>
    <w:rsid w:val="0041461E"/>
    <w:rsid w:val="00445CEF"/>
    <w:rsid w:val="00527A3E"/>
    <w:rsid w:val="00592ABE"/>
    <w:rsid w:val="005C3B28"/>
    <w:rsid w:val="00641089"/>
    <w:rsid w:val="006673E1"/>
    <w:rsid w:val="00694D7C"/>
    <w:rsid w:val="006C686A"/>
    <w:rsid w:val="006E47F9"/>
    <w:rsid w:val="00715775"/>
    <w:rsid w:val="0073132A"/>
    <w:rsid w:val="00752C46"/>
    <w:rsid w:val="00757786"/>
    <w:rsid w:val="007B60E1"/>
    <w:rsid w:val="007B6B07"/>
    <w:rsid w:val="007E101C"/>
    <w:rsid w:val="00907A66"/>
    <w:rsid w:val="00930716"/>
    <w:rsid w:val="0098112B"/>
    <w:rsid w:val="009B3DCE"/>
    <w:rsid w:val="00A26581"/>
    <w:rsid w:val="00A34C00"/>
    <w:rsid w:val="00A55E28"/>
    <w:rsid w:val="00AB7493"/>
    <w:rsid w:val="00BF6C20"/>
    <w:rsid w:val="00C26988"/>
    <w:rsid w:val="00CD2CAC"/>
    <w:rsid w:val="00DD3253"/>
    <w:rsid w:val="00DD744D"/>
    <w:rsid w:val="00DE5CC2"/>
    <w:rsid w:val="00DF0A31"/>
    <w:rsid w:val="00DF333A"/>
    <w:rsid w:val="00E00347"/>
    <w:rsid w:val="00E04726"/>
    <w:rsid w:val="00E20FC1"/>
    <w:rsid w:val="00E271FE"/>
    <w:rsid w:val="00EC123B"/>
    <w:rsid w:val="00EC35A2"/>
    <w:rsid w:val="00F00FC7"/>
    <w:rsid w:val="00F918C0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3CB71570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527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71B5-D901-4A4B-8616-CFBBECCBE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30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11</cp:revision>
  <cp:lastPrinted>2009-05-18T07:29:00Z</cp:lastPrinted>
  <dcterms:created xsi:type="dcterms:W3CDTF">2021-09-15T09:27:00Z</dcterms:created>
  <dcterms:modified xsi:type="dcterms:W3CDTF">2021-09-15T10:16:00Z</dcterms:modified>
</cp:coreProperties>
</file>